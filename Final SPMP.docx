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C9A12" w14:textId="77777777" w:rsidR="00C94F59" w:rsidRPr="001E58D6" w:rsidRDefault="00993178" w:rsidP="0096270B">
      <w:r w:rsidRPr="001E58D6">
        <w:rPr>
          <w:noProof/>
        </w:rPr>
        <w:drawing>
          <wp:anchor distT="0" distB="0" distL="114300" distR="114300" simplePos="0" relativeHeight="251658240" behindDoc="0" locked="0" layoutInCell="1" allowOverlap="1" wp14:anchorId="5168FC0F" wp14:editId="439AB2B3">
            <wp:simplePos x="0" y="0"/>
            <wp:positionH relativeFrom="column">
              <wp:posOffset>1802372</wp:posOffset>
            </wp:positionH>
            <wp:positionV relativeFrom="paragraph">
              <wp:align>top</wp:align>
            </wp:positionV>
            <wp:extent cx="2155190" cy="149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B-new-logo-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5190" cy="1495425"/>
                    </a:xfrm>
                    <a:prstGeom prst="rect">
                      <a:avLst/>
                    </a:prstGeom>
                  </pic:spPr>
                </pic:pic>
              </a:graphicData>
            </a:graphic>
          </wp:anchor>
        </w:drawing>
      </w:r>
      <w:r w:rsidR="00075179" w:rsidRPr="001E58D6">
        <w:t xml:space="preserve"> </w:t>
      </w:r>
      <w:r w:rsidR="00075179" w:rsidRPr="001E58D6">
        <w:br w:type="textWrapping" w:clear="all"/>
      </w:r>
    </w:p>
    <w:p w14:paraId="2C4FA305" w14:textId="77777777" w:rsidR="00993178" w:rsidRPr="001E58D6" w:rsidRDefault="00993178" w:rsidP="00993178">
      <w:pPr>
        <w:tabs>
          <w:tab w:val="left" w:pos="990"/>
          <w:tab w:val="center" w:pos="4680"/>
        </w:tabs>
        <w:jc w:val="center"/>
        <w:rPr>
          <w:b/>
          <w:bCs/>
          <w:sz w:val="28"/>
          <w:szCs w:val="28"/>
        </w:rPr>
      </w:pPr>
      <w:r w:rsidRPr="001E58D6">
        <w:rPr>
          <w:b/>
          <w:bCs/>
          <w:sz w:val="28"/>
          <w:szCs w:val="28"/>
        </w:rPr>
        <w:t>Faculty of Arts and Sciences</w:t>
      </w:r>
    </w:p>
    <w:p w14:paraId="062DC1AC" w14:textId="77777777" w:rsidR="00993178" w:rsidRPr="001E58D6" w:rsidRDefault="00993178" w:rsidP="00993178">
      <w:pPr>
        <w:jc w:val="center"/>
        <w:rPr>
          <w:b/>
          <w:bCs/>
          <w:sz w:val="28"/>
          <w:szCs w:val="28"/>
        </w:rPr>
      </w:pPr>
      <w:r w:rsidRPr="001E58D6">
        <w:rPr>
          <w:b/>
          <w:bCs/>
          <w:sz w:val="28"/>
          <w:szCs w:val="28"/>
        </w:rPr>
        <w:t>Department of Computer Science</w:t>
      </w:r>
    </w:p>
    <w:p w14:paraId="246BA892" w14:textId="18FC7D62" w:rsidR="00993178" w:rsidRPr="001E58D6" w:rsidRDefault="005C5BDA" w:rsidP="00993178">
      <w:pPr>
        <w:jc w:val="center"/>
      </w:pPr>
      <w:r>
        <w:t>CMPS 299 – Software Graduation Project</w:t>
      </w:r>
    </w:p>
    <w:p w14:paraId="512EAEA6" w14:textId="7E2C2631" w:rsidR="00E508C3" w:rsidRPr="001E58D6" w:rsidRDefault="00993178" w:rsidP="005C5BDA">
      <w:pPr>
        <w:jc w:val="center"/>
      </w:pPr>
      <w:r w:rsidRPr="001E58D6">
        <w:t>Spring 201</w:t>
      </w:r>
      <w:r w:rsidR="005C5BDA">
        <w:t>7, Prof</w:t>
      </w:r>
      <w:r w:rsidR="00E508C3" w:rsidRPr="001E58D6">
        <w:t xml:space="preserve">. </w:t>
      </w:r>
      <w:r w:rsidR="005C5BDA">
        <w:t xml:space="preserve">Ahmad </w:t>
      </w:r>
      <w:proofErr w:type="spellStart"/>
      <w:r w:rsidR="005C5BDA">
        <w:t>Dhaini</w:t>
      </w:r>
      <w:proofErr w:type="spellEnd"/>
    </w:p>
    <w:p w14:paraId="06EEE655" w14:textId="77777777" w:rsidR="00993178" w:rsidRPr="001E58D6" w:rsidRDefault="00993178" w:rsidP="00993178">
      <w:pPr>
        <w:tabs>
          <w:tab w:val="left" w:pos="990"/>
          <w:tab w:val="center" w:pos="4680"/>
        </w:tabs>
        <w:jc w:val="center"/>
        <w:rPr>
          <w:b/>
          <w:bCs/>
          <w:sz w:val="44"/>
          <w:szCs w:val="44"/>
        </w:rPr>
      </w:pPr>
      <w:r w:rsidRPr="001E58D6">
        <w:rPr>
          <w:b/>
          <w:bCs/>
          <w:sz w:val="44"/>
          <w:szCs w:val="44"/>
        </w:rPr>
        <w:t>Software Project Management Plan</w:t>
      </w:r>
    </w:p>
    <w:p w14:paraId="1606FE0F" w14:textId="77777777" w:rsidR="00685016" w:rsidRPr="001E58D6" w:rsidRDefault="00685016" w:rsidP="00685016">
      <w:pPr>
        <w:jc w:val="center"/>
        <w:rPr>
          <w:sz w:val="26"/>
          <w:szCs w:val="26"/>
        </w:rPr>
      </w:pPr>
      <w:r w:rsidRPr="001E58D6">
        <w:rPr>
          <w:sz w:val="26"/>
          <w:szCs w:val="26"/>
        </w:rPr>
        <w:t>For the Group Term Project:</w:t>
      </w:r>
    </w:p>
    <w:p w14:paraId="254D3B40" w14:textId="77B45701" w:rsidR="00C866A6" w:rsidRPr="001E58D6" w:rsidRDefault="00464571" w:rsidP="00993178">
      <w:pPr>
        <w:tabs>
          <w:tab w:val="left" w:pos="990"/>
          <w:tab w:val="center" w:pos="4680"/>
        </w:tabs>
        <w:jc w:val="center"/>
        <w:rPr>
          <w:b/>
          <w:bCs/>
          <w:sz w:val="44"/>
          <w:szCs w:val="44"/>
        </w:rPr>
      </w:pPr>
      <w:r>
        <w:rPr>
          <w:b/>
          <w:bCs/>
          <w:sz w:val="44"/>
          <w:szCs w:val="44"/>
        </w:rPr>
        <w:t>TouristGo</w:t>
      </w:r>
    </w:p>
    <w:p w14:paraId="1EE6C9C3" w14:textId="4284F937" w:rsidR="00D17DBC" w:rsidRPr="001E58D6" w:rsidRDefault="00B43457" w:rsidP="001351EC">
      <w:pPr>
        <w:tabs>
          <w:tab w:val="left" w:pos="990"/>
          <w:tab w:val="center" w:pos="4680"/>
        </w:tabs>
        <w:jc w:val="center"/>
        <w:rPr>
          <w:b/>
          <w:bCs/>
          <w:sz w:val="44"/>
          <w:szCs w:val="44"/>
        </w:rPr>
      </w:pPr>
      <w:r>
        <w:rPr>
          <w:b/>
          <w:bCs/>
          <w:noProof/>
          <w:sz w:val="44"/>
          <w:szCs w:val="44"/>
        </w:rPr>
        <w:t>LOGO</w:t>
      </w:r>
    </w:p>
    <w:p w14:paraId="16D70A92" w14:textId="77777777" w:rsidR="00D17DBC" w:rsidRPr="001E58D6" w:rsidRDefault="00D17DBC" w:rsidP="00D17DBC">
      <w:pPr>
        <w:jc w:val="center"/>
        <w:rPr>
          <w:i/>
          <w:iCs/>
          <w:sz w:val="24"/>
          <w:szCs w:val="24"/>
        </w:rPr>
      </w:pPr>
      <w:r w:rsidRPr="001E58D6">
        <w:rPr>
          <w:i/>
          <w:iCs/>
          <w:sz w:val="24"/>
          <w:szCs w:val="24"/>
        </w:rPr>
        <w:t>Team Members:</w:t>
      </w:r>
    </w:p>
    <w:p w14:paraId="3FE137A0" w14:textId="6B605863" w:rsidR="00D17DBC" w:rsidRPr="001E58D6" w:rsidRDefault="00464571" w:rsidP="00464571">
      <w:pPr>
        <w:jc w:val="center"/>
        <w:rPr>
          <w:spacing w:val="34"/>
          <w:sz w:val="28"/>
          <w:szCs w:val="28"/>
        </w:rPr>
      </w:pPr>
      <w:proofErr w:type="spellStart"/>
      <w:r>
        <w:rPr>
          <w:spacing w:val="34"/>
          <w:sz w:val="28"/>
          <w:szCs w:val="28"/>
        </w:rPr>
        <w:t>Sirine</w:t>
      </w:r>
      <w:proofErr w:type="spellEnd"/>
      <w:r>
        <w:rPr>
          <w:spacing w:val="34"/>
          <w:sz w:val="28"/>
          <w:szCs w:val="28"/>
        </w:rPr>
        <w:t xml:space="preserve"> Baba</w:t>
      </w:r>
    </w:p>
    <w:p w14:paraId="3E1FCE84" w14:textId="375F5D4B" w:rsidR="00D17DBC" w:rsidRPr="001E58D6" w:rsidRDefault="001351EC" w:rsidP="00D17DBC">
      <w:pPr>
        <w:jc w:val="center"/>
        <w:rPr>
          <w:spacing w:val="34"/>
          <w:sz w:val="28"/>
          <w:szCs w:val="28"/>
        </w:rPr>
      </w:pPr>
      <w:proofErr w:type="spellStart"/>
      <w:r w:rsidRPr="001E58D6">
        <w:rPr>
          <w:spacing w:val="34"/>
          <w:sz w:val="28"/>
          <w:szCs w:val="28"/>
        </w:rPr>
        <w:t>Fawzi</w:t>
      </w:r>
      <w:proofErr w:type="spellEnd"/>
      <w:r w:rsidRPr="001E58D6">
        <w:rPr>
          <w:spacing w:val="34"/>
          <w:sz w:val="28"/>
          <w:szCs w:val="28"/>
        </w:rPr>
        <w:t xml:space="preserve"> </w:t>
      </w:r>
      <w:proofErr w:type="spellStart"/>
      <w:r w:rsidR="005C77C6" w:rsidRPr="001E58D6">
        <w:rPr>
          <w:spacing w:val="34"/>
          <w:sz w:val="28"/>
          <w:szCs w:val="28"/>
        </w:rPr>
        <w:t>Chwayfaty</w:t>
      </w:r>
      <w:proofErr w:type="spellEnd"/>
    </w:p>
    <w:p w14:paraId="403CEC77" w14:textId="23C80A22" w:rsidR="00723930" w:rsidRPr="001E58D6" w:rsidRDefault="001351EC" w:rsidP="00464571">
      <w:pPr>
        <w:jc w:val="center"/>
        <w:rPr>
          <w:spacing w:val="34"/>
          <w:sz w:val="28"/>
          <w:szCs w:val="28"/>
        </w:rPr>
      </w:pPr>
      <w:proofErr w:type="spellStart"/>
      <w:r w:rsidRPr="001E58D6">
        <w:rPr>
          <w:spacing w:val="34"/>
          <w:sz w:val="28"/>
          <w:szCs w:val="28"/>
        </w:rPr>
        <w:t>Mouhammad</w:t>
      </w:r>
      <w:proofErr w:type="spellEnd"/>
      <w:r w:rsidRPr="001E58D6">
        <w:rPr>
          <w:spacing w:val="34"/>
          <w:sz w:val="28"/>
          <w:szCs w:val="28"/>
        </w:rPr>
        <w:t xml:space="preserve"> Al </w:t>
      </w:r>
      <w:proofErr w:type="spellStart"/>
      <w:r w:rsidRPr="001E58D6">
        <w:rPr>
          <w:spacing w:val="34"/>
          <w:sz w:val="28"/>
          <w:szCs w:val="28"/>
        </w:rPr>
        <w:t>Houssein</w:t>
      </w:r>
      <w:proofErr w:type="spellEnd"/>
      <w:r w:rsidR="00723930" w:rsidRPr="001E58D6">
        <w:rPr>
          <w:b/>
          <w:bCs/>
          <w:sz w:val="28"/>
          <w:szCs w:val="28"/>
        </w:rPr>
        <w:br w:type="page"/>
      </w:r>
    </w:p>
    <w:p w14:paraId="7C485D34" w14:textId="0F7894F9" w:rsidR="00723930" w:rsidRPr="001E58D6" w:rsidRDefault="00723930" w:rsidP="007E0B11">
      <w:pPr>
        <w:rPr>
          <w:b/>
          <w:bCs/>
        </w:rPr>
      </w:pPr>
    </w:p>
    <w:p w14:paraId="4B68B819" w14:textId="09DC705D" w:rsidR="00CC4F63" w:rsidRPr="001E58D6" w:rsidRDefault="00CC4F63"/>
    <w:sdt>
      <w:sdtPr>
        <w:rPr>
          <w:rFonts w:asciiTheme="minorHAnsi" w:eastAsiaTheme="minorHAnsi" w:hAnsiTheme="minorHAnsi" w:cstheme="minorBidi"/>
          <w:b w:val="0"/>
          <w:bCs w:val="0"/>
          <w:color w:val="auto"/>
          <w:sz w:val="22"/>
          <w:szCs w:val="22"/>
          <w:lang w:eastAsia="en-US"/>
        </w:rPr>
        <w:id w:val="-182358821"/>
        <w:docPartObj>
          <w:docPartGallery w:val="Table of Contents"/>
          <w:docPartUnique/>
        </w:docPartObj>
      </w:sdtPr>
      <w:sdtEndPr>
        <w:rPr>
          <w:noProof/>
        </w:rPr>
      </w:sdtEndPr>
      <w:sdtContent>
        <w:p w14:paraId="0B6B77BE" w14:textId="77777777" w:rsidR="00D2527F" w:rsidRPr="001E58D6" w:rsidRDefault="00C45305" w:rsidP="009F0049">
          <w:pPr>
            <w:pStyle w:val="TOCHeading"/>
            <w:rPr>
              <w:rFonts w:asciiTheme="minorHAnsi" w:hAnsiTheme="minorHAnsi"/>
            </w:rPr>
          </w:pPr>
          <w:r w:rsidRPr="001E58D6">
            <w:rPr>
              <w:rFonts w:asciiTheme="minorHAnsi" w:hAnsiTheme="minorHAnsi"/>
            </w:rPr>
            <w:t xml:space="preserve">Table of </w:t>
          </w:r>
          <w:r w:rsidR="00D2527F" w:rsidRPr="001E58D6">
            <w:rPr>
              <w:rFonts w:asciiTheme="minorHAnsi" w:hAnsiTheme="minorHAnsi"/>
            </w:rPr>
            <w:t>Contents</w:t>
          </w:r>
        </w:p>
        <w:p w14:paraId="7B19F58A" w14:textId="04201BEE" w:rsidR="00B9165F" w:rsidRPr="001E58D6" w:rsidRDefault="000B1714" w:rsidP="00244C6A">
          <w:pPr>
            <w:rPr>
              <w:b/>
              <w:bCs/>
              <w:noProof/>
            </w:rPr>
          </w:pPr>
        </w:p>
      </w:sdtContent>
    </w:sdt>
    <w:p w14:paraId="2DEDA539" w14:textId="0D88B100" w:rsidR="002964EE" w:rsidRPr="001E58D6" w:rsidRDefault="002964EE" w:rsidP="00B9165F">
      <w:r w:rsidRPr="001E58D6">
        <w:br w:type="page"/>
      </w:r>
    </w:p>
    <w:p w14:paraId="29E88C5C" w14:textId="349DB1FB" w:rsidR="004C2C14" w:rsidRPr="001E58D6" w:rsidRDefault="004C2C14" w:rsidP="00CE77EC">
      <w:pPr>
        <w:pStyle w:val="Heading1"/>
        <w:numPr>
          <w:ilvl w:val="0"/>
          <w:numId w:val="0"/>
        </w:numPr>
        <w:ind w:left="360" w:hanging="360"/>
      </w:pPr>
    </w:p>
    <w:p w14:paraId="37EDDE29" w14:textId="3A6C05B0" w:rsidR="002964EE" w:rsidRPr="001E58D6" w:rsidRDefault="002964EE" w:rsidP="009F0049">
      <w:pPr>
        <w:pStyle w:val="Heading1"/>
      </w:pPr>
      <w:bookmarkStart w:id="0" w:name="_Toc449451963"/>
      <w:r w:rsidRPr="001E58D6">
        <w:t>Introduction</w:t>
      </w:r>
      <w:bookmarkEnd w:id="0"/>
    </w:p>
    <w:p w14:paraId="4637FD66" w14:textId="4388B071" w:rsidR="004E14A7" w:rsidRPr="001E58D6" w:rsidRDefault="00FF5F41" w:rsidP="006A59AA">
      <w:pPr>
        <w:pStyle w:val="Heading2"/>
      </w:pPr>
      <w:bookmarkStart w:id="1" w:name="_Toc449451964"/>
      <w:r w:rsidRPr="001E58D6">
        <w:t>Background</w:t>
      </w:r>
      <w:bookmarkEnd w:id="1"/>
    </w:p>
    <w:p w14:paraId="02FFBC83" w14:textId="5E6D6291" w:rsidR="00CE77EC" w:rsidRDefault="00CE77EC" w:rsidP="00CE77EC">
      <w:pPr>
        <w:ind w:left="792"/>
        <w:rPr>
          <w:lang w:bidi="ar-LB"/>
        </w:rPr>
      </w:pPr>
      <w:r>
        <w:t>Tourism is one of the most important economic resources that all countries rely on.</w:t>
      </w:r>
      <w:r w:rsidR="007877B8">
        <w:t xml:space="preserve"> Many people have tourism is a </w:t>
      </w:r>
      <w:r w:rsidR="007877B8">
        <w:rPr>
          <w:lang w:bidi="ar-LB"/>
        </w:rPr>
        <w:t xml:space="preserve">favorite hobby. They like to visit touristic places in and outside their original country in order to get acquainted with new places, cultures, and traditions. </w:t>
      </w:r>
      <w:r w:rsidR="00032090">
        <w:rPr>
          <w:lang w:bidi="ar-LB"/>
        </w:rPr>
        <w:t xml:space="preserve">Once cameras have been invented, taking pictures became an essential and necessary activity while visiting touristic places. You see all tourists </w:t>
      </w:r>
      <w:r w:rsidR="00264676">
        <w:rPr>
          <w:lang w:bidi="ar-LB"/>
        </w:rPr>
        <w:t>carrying cameras and cellphones in order to take pictures and keep them as memories forever.</w:t>
      </w:r>
    </w:p>
    <w:p w14:paraId="256B3629" w14:textId="77B292D6" w:rsidR="00264676" w:rsidRPr="00CE77EC" w:rsidRDefault="00264676" w:rsidP="00CE77EC">
      <w:pPr>
        <w:ind w:left="792"/>
        <w:rPr>
          <w:lang w:bidi="ar-LB"/>
        </w:rPr>
      </w:pPr>
      <w:r>
        <w:rPr>
          <w:lang w:bidi="ar-LB"/>
        </w:rPr>
        <w:t xml:space="preserve">TouristGo is an android application that aims to help tourists to be guided to the best and most beautiful places around them. In addition, it gives them the opportunity to take pictures in every place they visit and share these pictures on social media, so their friends can interact with them and see </w:t>
      </w:r>
      <w:r w:rsidR="00A23560">
        <w:rPr>
          <w:lang w:bidi="ar-LB"/>
        </w:rPr>
        <w:t>touristic places that they did</w:t>
      </w:r>
      <w:r>
        <w:rPr>
          <w:lang w:bidi="ar-LB"/>
        </w:rPr>
        <w:t xml:space="preserve"> not know about before, so they can visit them too.</w:t>
      </w:r>
      <w:r w:rsidR="00A23560">
        <w:rPr>
          <w:lang w:bidi="ar-LB"/>
        </w:rPr>
        <w:t xml:space="preserve"> All pictures that are taken will be saved in the gallery and kept as memories. Furthermore, all pictures that are shared on social media will be saved in the user’s profile inside the application, so he/she can reside to them anytime, anywhere.</w:t>
      </w:r>
      <w:r>
        <w:rPr>
          <w:lang w:bidi="ar-LB"/>
        </w:rPr>
        <w:t xml:space="preserve"> </w:t>
      </w:r>
    </w:p>
    <w:p w14:paraId="67DA7B18" w14:textId="77777777" w:rsidR="00FF5F41" w:rsidRPr="001E58D6" w:rsidRDefault="00FF5F41" w:rsidP="006A59AA">
      <w:pPr>
        <w:pStyle w:val="Heading2"/>
      </w:pPr>
      <w:bookmarkStart w:id="2" w:name="_Toc449451965"/>
      <w:r w:rsidRPr="001E58D6">
        <w:t>Business Opportunity</w:t>
      </w:r>
      <w:bookmarkEnd w:id="2"/>
    </w:p>
    <w:p w14:paraId="69DF4C3D" w14:textId="77777777" w:rsidR="006568D6" w:rsidRDefault="00447DBB" w:rsidP="00C1549D">
      <w:pPr>
        <w:pStyle w:val="BodyText"/>
        <w:spacing w:line="276" w:lineRule="auto"/>
        <w:ind w:left="720"/>
        <w:rPr>
          <w:rFonts w:asciiTheme="minorHAnsi" w:hAnsiTheme="minorHAnsi"/>
          <w:i w:val="0"/>
        </w:rPr>
      </w:pPr>
      <w:r w:rsidRPr="001E58D6">
        <w:rPr>
          <w:rFonts w:asciiTheme="minorHAnsi" w:hAnsiTheme="minorHAnsi"/>
          <w:i w:val="0"/>
        </w:rPr>
        <w:t xml:space="preserve">The problem being solved is </w:t>
      </w:r>
      <w:r w:rsidR="00A23560">
        <w:rPr>
          <w:rFonts w:asciiTheme="minorHAnsi" w:hAnsiTheme="minorHAnsi"/>
          <w:i w:val="0"/>
        </w:rPr>
        <w:t xml:space="preserve">the confusion of tourists when visiting new countries, villages, towns, or any new areas that they </w:t>
      </w:r>
      <w:r w:rsidR="00C06552">
        <w:rPr>
          <w:rFonts w:asciiTheme="minorHAnsi" w:hAnsiTheme="minorHAnsi"/>
          <w:i w:val="0"/>
        </w:rPr>
        <w:t>did not visit before.</w:t>
      </w:r>
      <w:r w:rsidR="00987910">
        <w:rPr>
          <w:rFonts w:asciiTheme="minorHAnsi" w:hAnsiTheme="minorHAnsi"/>
          <w:i w:val="0"/>
        </w:rPr>
        <w:t xml:space="preserve"> Based on a personal experience, and on many tourists’ experience, being lost in a place is the most annoying thing that can happen with a tourist who needs to benefit from his time in visiting beautiful places, especially is he/she has a limited time to have fun like on a weekend, or during a small vacation. Based on that, TouristGo was created in order to solve all these problems, and to help tourists benefit from their time to the maximum, enjoy their trips, and have a lot of fun.</w:t>
      </w:r>
      <w:r w:rsidR="00C06552">
        <w:rPr>
          <w:rFonts w:asciiTheme="minorHAnsi" w:hAnsiTheme="minorHAnsi"/>
          <w:i w:val="0"/>
        </w:rPr>
        <w:t xml:space="preserve"> </w:t>
      </w:r>
    </w:p>
    <w:p w14:paraId="61D5FCB7" w14:textId="77777777" w:rsidR="00C1549D" w:rsidRPr="00C1549D" w:rsidRDefault="00C1549D" w:rsidP="00C1549D">
      <w:pPr>
        <w:pStyle w:val="BodyText"/>
        <w:spacing w:line="276" w:lineRule="auto"/>
        <w:ind w:left="720"/>
        <w:rPr>
          <w:rFonts w:asciiTheme="minorHAnsi" w:hAnsiTheme="minorHAnsi"/>
          <w:i w:val="0"/>
        </w:rPr>
      </w:pPr>
    </w:p>
    <w:p w14:paraId="43B12741" w14:textId="77777777" w:rsidR="006276EF" w:rsidRDefault="006276EF" w:rsidP="006A59AA">
      <w:pPr>
        <w:pStyle w:val="Heading2"/>
      </w:pPr>
      <w:bookmarkStart w:id="3" w:name="_Toc449451966"/>
      <w:r w:rsidRPr="001E58D6">
        <w:t>Customer or Market Needs</w:t>
      </w:r>
      <w:bookmarkEnd w:id="3"/>
    </w:p>
    <w:p w14:paraId="2C63F488" w14:textId="517572E5" w:rsidR="00740C76" w:rsidRPr="001E58D6" w:rsidRDefault="00C1549D" w:rsidP="00C1549D">
      <w:pPr>
        <w:ind w:left="720"/>
      </w:pPr>
      <w:r w:rsidRPr="001E58D6">
        <w:rPr>
          <w:color w:val="000000" w:themeColor="text1"/>
        </w:rPr>
        <w:t xml:space="preserve">In the current market, there are a few </w:t>
      </w:r>
      <w:r>
        <w:rPr>
          <w:color w:val="000000" w:themeColor="text1"/>
        </w:rPr>
        <w:t>applications or websites that touch this aspect of life, but tourists</w:t>
      </w:r>
      <w:r w:rsidR="00740C76" w:rsidRPr="001E58D6">
        <w:rPr>
          <w:color w:val="000000" w:themeColor="text1"/>
        </w:rPr>
        <w:t xml:space="preserve"> have needs that exceed the scope of what the aforementioned software have to offer, like </w:t>
      </w:r>
      <w:r>
        <w:rPr>
          <w:color w:val="000000" w:themeColor="text1"/>
        </w:rPr>
        <w:t xml:space="preserve">getting the directions to the touristic place, getting a description about the place along with a picture, etc… </w:t>
      </w:r>
      <w:r w:rsidR="00740C76" w:rsidRPr="001E58D6">
        <w:rPr>
          <w:color w:val="000000" w:themeColor="text1"/>
        </w:rPr>
        <w:t xml:space="preserve">As such, </w:t>
      </w:r>
      <w:r>
        <w:rPr>
          <w:color w:val="000000" w:themeColor="text1"/>
        </w:rPr>
        <w:t>tourists</w:t>
      </w:r>
      <w:r w:rsidR="00740C76" w:rsidRPr="001E58D6">
        <w:rPr>
          <w:color w:val="000000" w:themeColor="text1"/>
        </w:rPr>
        <w:t xml:space="preserve"> will be able to</w:t>
      </w:r>
      <w:r>
        <w:rPr>
          <w:color w:val="000000" w:themeColor="text1"/>
        </w:rPr>
        <w:t xml:space="preserve"> use our software to directly get all necessary information about the touristic places that are around them, visit any place, and take pictures in order to keep them as memories, or share them with friends on social media.</w:t>
      </w:r>
    </w:p>
    <w:p w14:paraId="7E3BB2CA" w14:textId="77777777" w:rsidR="00FF5F41" w:rsidRPr="001E58D6" w:rsidRDefault="00FF5F41" w:rsidP="006A59AA">
      <w:pPr>
        <w:pStyle w:val="Heading2"/>
      </w:pPr>
      <w:bookmarkStart w:id="4" w:name="_Toc449451967"/>
      <w:r w:rsidRPr="001E58D6">
        <w:t>Business Objectives and Success Criteria</w:t>
      </w:r>
      <w:bookmarkEnd w:id="4"/>
    </w:p>
    <w:p w14:paraId="2ACEF447" w14:textId="3F1E32A5" w:rsidR="00494A21" w:rsidRPr="001E58D6" w:rsidRDefault="00494A21" w:rsidP="00890233">
      <w:pPr>
        <w:pStyle w:val="BodyText"/>
        <w:numPr>
          <w:ilvl w:val="0"/>
          <w:numId w:val="2"/>
        </w:numPr>
        <w:spacing w:line="276" w:lineRule="auto"/>
        <w:rPr>
          <w:rFonts w:asciiTheme="minorHAnsi" w:hAnsiTheme="minorHAnsi"/>
          <w:i w:val="0"/>
        </w:rPr>
      </w:pPr>
      <w:r w:rsidRPr="001E58D6">
        <w:rPr>
          <w:rFonts w:asciiTheme="minorHAnsi" w:hAnsiTheme="minorHAnsi"/>
          <w:i w:val="0"/>
        </w:rPr>
        <w:t>P</w:t>
      </w:r>
      <w:r w:rsidR="005D0552">
        <w:rPr>
          <w:rFonts w:asciiTheme="minorHAnsi" w:hAnsiTheme="minorHAnsi"/>
          <w:i w:val="0"/>
        </w:rPr>
        <w:t>ositive feedback from touris</w:t>
      </w:r>
      <w:r w:rsidRPr="001E58D6">
        <w:rPr>
          <w:rFonts w:asciiTheme="minorHAnsi" w:hAnsiTheme="minorHAnsi"/>
          <w:i w:val="0"/>
        </w:rPr>
        <w:t>ts on our software.</w:t>
      </w:r>
    </w:p>
    <w:p w14:paraId="607E0934" w14:textId="19624C16" w:rsidR="00494A21" w:rsidRPr="001E58D6" w:rsidRDefault="00494A21" w:rsidP="00890233">
      <w:pPr>
        <w:pStyle w:val="BodyText"/>
        <w:numPr>
          <w:ilvl w:val="0"/>
          <w:numId w:val="2"/>
        </w:numPr>
        <w:spacing w:line="276" w:lineRule="auto"/>
        <w:rPr>
          <w:rFonts w:asciiTheme="minorHAnsi" w:hAnsiTheme="minorHAnsi"/>
          <w:i w:val="0"/>
        </w:rPr>
      </w:pPr>
      <w:r w:rsidRPr="001E58D6">
        <w:rPr>
          <w:rFonts w:asciiTheme="minorHAnsi" w:hAnsiTheme="minorHAnsi"/>
          <w:i w:val="0"/>
        </w:rPr>
        <w:t xml:space="preserve">A </w:t>
      </w:r>
      <w:r w:rsidR="005D0552">
        <w:rPr>
          <w:rFonts w:asciiTheme="minorHAnsi" w:hAnsiTheme="minorHAnsi"/>
          <w:i w:val="0"/>
        </w:rPr>
        <w:t xml:space="preserve">good portion of the tourists </w:t>
      </w:r>
      <w:r w:rsidRPr="001E58D6">
        <w:rPr>
          <w:rFonts w:asciiTheme="minorHAnsi" w:hAnsiTheme="minorHAnsi"/>
          <w:i w:val="0"/>
        </w:rPr>
        <w:t>has downloaded and is actively using t</w:t>
      </w:r>
      <w:r w:rsidR="00D72600">
        <w:rPr>
          <w:rFonts w:asciiTheme="minorHAnsi" w:hAnsiTheme="minorHAnsi"/>
          <w:i w:val="0"/>
        </w:rPr>
        <w:t>he software (at least 500 touris</w:t>
      </w:r>
      <w:r w:rsidRPr="001E58D6">
        <w:rPr>
          <w:rFonts w:asciiTheme="minorHAnsi" w:hAnsiTheme="minorHAnsi"/>
          <w:i w:val="0"/>
        </w:rPr>
        <w:t xml:space="preserve">ts). </w:t>
      </w:r>
    </w:p>
    <w:p w14:paraId="5E33FFAF" w14:textId="77777777" w:rsidR="00494A21" w:rsidRPr="001E58D6" w:rsidRDefault="00494A21" w:rsidP="00890233">
      <w:pPr>
        <w:pStyle w:val="BodyText"/>
        <w:numPr>
          <w:ilvl w:val="0"/>
          <w:numId w:val="2"/>
        </w:numPr>
        <w:spacing w:line="276" w:lineRule="auto"/>
        <w:rPr>
          <w:rFonts w:asciiTheme="minorHAnsi" w:hAnsiTheme="minorHAnsi"/>
          <w:i w:val="0"/>
        </w:rPr>
      </w:pPr>
      <w:r w:rsidRPr="001E58D6">
        <w:rPr>
          <w:rFonts w:asciiTheme="minorHAnsi" w:hAnsiTheme="minorHAnsi"/>
          <w:i w:val="0"/>
        </w:rPr>
        <w:lastRenderedPageBreak/>
        <w:t>Attracting potential advertisers.</w:t>
      </w:r>
    </w:p>
    <w:p w14:paraId="0BE4B6B7" w14:textId="77777777" w:rsidR="00494A21" w:rsidRPr="001E58D6" w:rsidRDefault="00494A21" w:rsidP="00890233">
      <w:pPr>
        <w:pStyle w:val="BodyText"/>
        <w:numPr>
          <w:ilvl w:val="0"/>
          <w:numId w:val="2"/>
        </w:numPr>
        <w:spacing w:line="276" w:lineRule="auto"/>
        <w:rPr>
          <w:rFonts w:asciiTheme="minorHAnsi" w:hAnsiTheme="minorHAnsi"/>
          <w:i w:val="0"/>
        </w:rPr>
      </w:pPr>
      <w:r w:rsidRPr="001E58D6">
        <w:rPr>
          <w:rFonts w:asciiTheme="minorHAnsi" w:hAnsiTheme="minorHAnsi"/>
          <w:i w:val="0"/>
        </w:rPr>
        <w:t>In future releases, the amount of money earned from advertisements will be our primary measure of success.</w:t>
      </w:r>
    </w:p>
    <w:p w14:paraId="604251A9" w14:textId="77777777" w:rsidR="00494A21" w:rsidRPr="001E58D6" w:rsidRDefault="00494A21" w:rsidP="00B252C3">
      <w:pPr>
        <w:pStyle w:val="BodyText"/>
        <w:spacing w:line="276" w:lineRule="auto"/>
        <w:rPr>
          <w:rFonts w:asciiTheme="minorHAnsi" w:hAnsiTheme="minorHAnsi"/>
          <w:i w:val="0"/>
        </w:rPr>
      </w:pPr>
    </w:p>
    <w:p w14:paraId="76F8B74E" w14:textId="2E402305" w:rsidR="00BA6689" w:rsidRDefault="00494A21" w:rsidP="00BA6689">
      <w:pPr>
        <w:pStyle w:val="BodyText"/>
        <w:spacing w:line="276" w:lineRule="auto"/>
        <w:ind w:firstLine="360"/>
        <w:rPr>
          <w:rFonts w:asciiTheme="minorHAnsi" w:hAnsiTheme="minorHAnsi"/>
          <w:i w:val="0"/>
        </w:rPr>
      </w:pPr>
      <w:r w:rsidRPr="001E58D6">
        <w:rPr>
          <w:rFonts w:asciiTheme="minorHAnsi" w:hAnsiTheme="minorHAnsi"/>
          <w:i w:val="0"/>
        </w:rPr>
        <w:t>The faster we finish and release our software, the more likely it will be successful because the time to market is an important factor in developing software. In our specific case, there is the likely chance that there are other development teams working on a similar product due to the increasing demand of a software that caters to the needs that our software targets. The sooner we finish our software, the better the chance to get ahead of the competition, and guarantee that our so</w:t>
      </w:r>
      <w:r w:rsidR="00BA6689">
        <w:rPr>
          <w:rFonts w:asciiTheme="minorHAnsi" w:hAnsiTheme="minorHAnsi"/>
          <w:i w:val="0"/>
        </w:rPr>
        <w:t>ftware is the first to be used.</w:t>
      </w:r>
    </w:p>
    <w:p w14:paraId="6D8C4198" w14:textId="77777777" w:rsidR="00BA6689" w:rsidRPr="00BA6689" w:rsidRDefault="00BA6689" w:rsidP="00BA6689">
      <w:pPr>
        <w:pStyle w:val="BodyText"/>
        <w:spacing w:line="276" w:lineRule="auto"/>
        <w:ind w:firstLine="360"/>
        <w:rPr>
          <w:rFonts w:asciiTheme="minorHAnsi" w:hAnsiTheme="minorHAnsi"/>
          <w:i w:val="0"/>
        </w:rPr>
      </w:pPr>
    </w:p>
    <w:p w14:paraId="097A1EA4" w14:textId="35847527" w:rsidR="007B003D" w:rsidRPr="00BA6689" w:rsidRDefault="00FF5F41" w:rsidP="00BA6689">
      <w:pPr>
        <w:pStyle w:val="Heading1"/>
      </w:pPr>
      <w:bookmarkStart w:id="5" w:name="_Toc449451968"/>
      <w:r w:rsidRPr="001E58D6">
        <w:t>Vision</w:t>
      </w:r>
      <w:bookmarkEnd w:id="5"/>
    </w:p>
    <w:p w14:paraId="7C3A6C2E" w14:textId="2726F41E" w:rsidR="009B1C8B" w:rsidRPr="001E58D6" w:rsidRDefault="00FC01DB" w:rsidP="006A59AA">
      <w:pPr>
        <w:pStyle w:val="Heading2"/>
      </w:pPr>
      <w:bookmarkStart w:id="6" w:name="_Toc449451970"/>
      <w:r w:rsidRPr="001E58D6">
        <w:t>Story</w:t>
      </w:r>
      <w:r w:rsidR="00162072" w:rsidRPr="001E58D6">
        <w:t>-T</w:t>
      </w:r>
      <w:r w:rsidRPr="001E58D6">
        <w:t xml:space="preserve">elling </w:t>
      </w:r>
      <w:r w:rsidR="00DD44C7" w:rsidRPr="001E58D6">
        <w:t>Diagram</w:t>
      </w:r>
      <w:bookmarkEnd w:id="6"/>
    </w:p>
    <w:p w14:paraId="02622E22" w14:textId="29C56C10" w:rsidR="009B1C8B" w:rsidRPr="001E58D6" w:rsidRDefault="009F38D7" w:rsidP="009F38D7">
      <w:pPr>
        <w:pStyle w:val="Caption"/>
        <w:ind w:left="-1350"/>
      </w:pPr>
      <w:r>
        <w:rPr>
          <w:noProof/>
        </w:rPr>
        <w:drawing>
          <wp:inline distT="0" distB="0" distL="0" distR="0" wp14:anchorId="15CF7CB4" wp14:editId="05829A37">
            <wp:extent cx="7562850" cy="5295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ory telling diagram.png"/>
                    <pic:cNvPicPr/>
                  </pic:nvPicPr>
                  <pic:blipFill>
                    <a:blip r:embed="rId9">
                      <a:extLst>
                        <a:ext uri="{28A0092B-C50C-407E-A947-70E740481C1C}">
                          <a14:useLocalDpi xmlns:a14="http://schemas.microsoft.com/office/drawing/2010/main" val="0"/>
                        </a:ext>
                      </a:extLst>
                    </a:blip>
                    <a:stretch>
                      <a:fillRect/>
                    </a:stretch>
                  </pic:blipFill>
                  <pic:spPr>
                    <a:xfrm>
                      <a:off x="0" y="0"/>
                      <a:ext cx="7562850" cy="5295900"/>
                    </a:xfrm>
                    <a:prstGeom prst="rect">
                      <a:avLst/>
                    </a:prstGeom>
                  </pic:spPr>
                </pic:pic>
              </a:graphicData>
            </a:graphic>
          </wp:inline>
        </w:drawing>
      </w:r>
    </w:p>
    <w:p w14:paraId="28F349F5" w14:textId="77777777" w:rsidR="00E3559E" w:rsidRDefault="00E3559E" w:rsidP="00E3559E">
      <w:pPr>
        <w:pStyle w:val="Heading2"/>
        <w:numPr>
          <w:ilvl w:val="0"/>
          <w:numId w:val="0"/>
        </w:numPr>
        <w:ind w:left="360"/>
      </w:pPr>
      <w:bookmarkStart w:id="7" w:name="_Toc449451971"/>
    </w:p>
    <w:p w14:paraId="186907D6" w14:textId="77777777" w:rsidR="00E3559E" w:rsidRDefault="00E3559E" w:rsidP="00E3559E">
      <w:pPr>
        <w:pStyle w:val="Heading2"/>
        <w:numPr>
          <w:ilvl w:val="0"/>
          <w:numId w:val="0"/>
        </w:numPr>
        <w:ind w:left="360"/>
      </w:pPr>
    </w:p>
    <w:p w14:paraId="27D1512C" w14:textId="0C2FD1EB" w:rsidR="008B6507" w:rsidRPr="001E58D6" w:rsidRDefault="00FF5F41" w:rsidP="00E3559E">
      <w:pPr>
        <w:pStyle w:val="Heading2"/>
        <w:numPr>
          <w:ilvl w:val="1"/>
          <w:numId w:val="24"/>
        </w:numPr>
      </w:pPr>
      <w:r w:rsidRPr="001E58D6">
        <w:t>Major Features</w:t>
      </w:r>
      <w:bookmarkEnd w:id="7"/>
    </w:p>
    <w:p w14:paraId="4FE67AC2" w14:textId="6B375DF2" w:rsidR="00382C2C" w:rsidRPr="001E58D6" w:rsidRDefault="00141376" w:rsidP="00890233">
      <w:pPr>
        <w:pStyle w:val="ListParagraph"/>
        <w:numPr>
          <w:ilvl w:val="0"/>
          <w:numId w:val="3"/>
        </w:numPr>
        <w:spacing w:after="0" w:line="240" w:lineRule="exact"/>
      </w:pPr>
      <w:r>
        <w:t>See all near touristic places.</w:t>
      </w:r>
    </w:p>
    <w:p w14:paraId="58003553" w14:textId="48A9F9DC" w:rsidR="00382C2C" w:rsidRPr="001E58D6" w:rsidRDefault="00141376" w:rsidP="00890233">
      <w:pPr>
        <w:pStyle w:val="ListParagraph"/>
        <w:numPr>
          <w:ilvl w:val="0"/>
          <w:numId w:val="3"/>
        </w:numPr>
        <w:spacing w:after="0" w:line="240" w:lineRule="exact"/>
      </w:pPr>
      <w:r>
        <w:t>Search touristic places.</w:t>
      </w:r>
    </w:p>
    <w:p w14:paraId="7E74A497" w14:textId="7A285F5D" w:rsidR="00382C2C" w:rsidRPr="001E58D6" w:rsidRDefault="00141376" w:rsidP="00890233">
      <w:pPr>
        <w:pStyle w:val="ListParagraph"/>
        <w:numPr>
          <w:ilvl w:val="0"/>
          <w:numId w:val="3"/>
        </w:numPr>
        <w:spacing w:after="0" w:line="240" w:lineRule="exact"/>
      </w:pPr>
      <w:r>
        <w:t>Get a description about every place along with a picture.</w:t>
      </w:r>
    </w:p>
    <w:p w14:paraId="5BDB22D9" w14:textId="607E1943" w:rsidR="00382C2C" w:rsidRPr="001E58D6" w:rsidRDefault="00141376" w:rsidP="00890233">
      <w:pPr>
        <w:pStyle w:val="ListParagraph"/>
        <w:numPr>
          <w:ilvl w:val="0"/>
          <w:numId w:val="3"/>
        </w:numPr>
        <w:spacing w:after="0" w:line="240" w:lineRule="exact"/>
      </w:pPr>
      <w:r>
        <w:t>Add places to favorites.</w:t>
      </w:r>
    </w:p>
    <w:p w14:paraId="00D4D18D" w14:textId="776B9251" w:rsidR="00382C2C" w:rsidRPr="001E58D6" w:rsidRDefault="00141376" w:rsidP="00890233">
      <w:pPr>
        <w:pStyle w:val="ListParagraph"/>
        <w:numPr>
          <w:ilvl w:val="0"/>
          <w:numId w:val="3"/>
        </w:numPr>
        <w:spacing w:after="0" w:line="240" w:lineRule="exact"/>
      </w:pPr>
      <w:r>
        <w:t>Take a trip to many touristic places suggested by the software.</w:t>
      </w:r>
    </w:p>
    <w:p w14:paraId="30D5DBA0" w14:textId="6E0503FD" w:rsidR="00382C2C" w:rsidRPr="001E58D6" w:rsidRDefault="00141376" w:rsidP="00890233">
      <w:pPr>
        <w:pStyle w:val="ListParagraph"/>
        <w:numPr>
          <w:ilvl w:val="0"/>
          <w:numId w:val="3"/>
        </w:numPr>
        <w:spacing w:after="0" w:line="240" w:lineRule="exact"/>
      </w:pPr>
      <w:r>
        <w:t>Plan a trip to touristic places based on users’ choices.</w:t>
      </w:r>
    </w:p>
    <w:p w14:paraId="175745E5" w14:textId="62D7C04C" w:rsidR="00382C2C" w:rsidRPr="001E58D6" w:rsidRDefault="00141376" w:rsidP="00890233">
      <w:pPr>
        <w:pStyle w:val="ListParagraph"/>
        <w:numPr>
          <w:ilvl w:val="0"/>
          <w:numId w:val="3"/>
        </w:numPr>
        <w:spacing w:after="0" w:line="240" w:lineRule="exact"/>
      </w:pPr>
      <w:r>
        <w:t>Take pictures of beautiful views.</w:t>
      </w:r>
    </w:p>
    <w:p w14:paraId="0A212196" w14:textId="1EDB3D53" w:rsidR="00382C2C" w:rsidRPr="001E58D6" w:rsidRDefault="00141376" w:rsidP="00890233">
      <w:pPr>
        <w:pStyle w:val="ListParagraph"/>
        <w:numPr>
          <w:ilvl w:val="0"/>
          <w:numId w:val="3"/>
        </w:numPr>
        <w:spacing w:after="0" w:line="240" w:lineRule="exact"/>
      </w:pPr>
      <w:r>
        <w:t>Save these pictures in the cellphone’s gallery</w:t>
      </w:r>
      <w:r w:rsidR="00382C2C" w:rsidRPr="001E58D6">
        <w:t>.</w:t>
      </w:r>
    </w:p>
    <w:p w14:paraId="34121E3B" w14:textId="38B1D278" w:rsidR="00382C2C" w:rsidRPr="001E58D6" w:rsidRDefault="00141376" w:rsidP="00890233">
      <w:pPr>
        <w:pStyle w:val="ListParagraph"/>
        <w:numPr>
          <w:ilvl w:val="0"/>
          <w:numId w:val="3"/>
        </w:numPr>
        <w:spacing w:after="0" w:line="240" w:lineRule="exact"/>
      </w:pPr>
      <w:r>
        <w:t>Share these pictures on social media.</w:t>
      </w:r>
    </w:p>
    <w:p w14:paraId="361E93C0" w14:textId="18114112" w:rsidR="00382C2C" w:rsidRPr="001E58D6" w:rsidRDefault="00141376" w:rsidP="00890233">
      <w:pPr>
        <w:pStyle w:val="ListParagraph"/>
        <w:numPr>
          <w:ilvl w:val="0"/>
          <w:numId w:val="3"/>
        </w:numPr>
        <w:spacing w:after="0" w:line="240" w:lineRule="exact"/>
      </w:pPr>
      <w:r>
        <w:t>Get a list of pictures shared on social media inside the user’s profile.</w:t>
      </w:r>
    </w:p>
    <w:p w14:paraId="4E17102E" w14:textId="34F57E91" w:rsidR="00382C2C" w:rsidRPr="001E58D6" w:rsidRDefault="00141376" w:rsidP="00890233">
      <w:pPr>
        <w:pStyle w:val="ListParagraph"/>
        <w:numPr>
          <w:ilvl w:val="0"/>
          <w:numId w:val="3"/>
        </w:numPr>
        <w:spacing w:after="0" w:line="240" w:lineRule="exact"/>
      </w:pPr>
      <w:r>
        <w:t>Get a list of favorite places inside the user’s profile.</w:t>
      </w:r>
    </w:p>
    <w:p w14:paraId="32DCE56E" w14:textId="5FE91D30" w:rsidR="00222241" w:rsidRPr="001E58D6" w:rsidRDefault="00141376" w:rsidP="00141376">
      <w:pPr>
        <w:pStyle w:val="ListParagraph"/>
        <w:numPr>
          <w:ilvl w:val="0"/>
          <w:numId w:val="3"/>
        </w:numPr>
        <w:spacing w:after="0" w:line="240" w:lineRule="exact"/>
      </w:pPr>
      <w:r>
        <w:t>Get a list of all trips taken by the user inside his profile.</w:t>
      </w:r>
    </w:p>
    <w:p w14:paraId="005CEC00" w14:textId="77777777" w:rsidR="00B342F4" w:rsidRDefault="00B342F4" w:rsidP="00B342F4"/>
    <w:p w14:paraId="262B7F4E" w14:textId="77777777" w:rsidR="00B00590" w:rsidRDefault="00B00590" w:rsidP="00B342F4"/>
    <w:p w14:paraId="6DBFA169" w14:textId="77777777" w:rsidR="00B00590" w:rsidRDefault="00B00590" w:rsidP="00B342F4"/>
    <w:p w14:paraId="6BA01D52" w14:textId="77777777" w:rsidR="00B00590" w:rsidRDefault="00B00590" w:rsidP="00B342F4"/>
    <w:p w14:paraId="7891CD72" w14:textId="77777777" w:rsidR="00B00590" w:rsidRDefault="00B00590" w:rsidP="00B342F4"/>
    <w:p w14:paraId="0C837598" w14:textId="77777777" w:rsidR="00B00590" w:rsidRDefault="00B00590" w:rsidP="00B342F4"/>
    <w:p w14:paraId="2A430057" w14:textId="77777777" w:rsidR="00B00590" w:rsidRDefault="00B00590" w:rsidP="00B342F4"/>
    <w:p w14:paraId="1650A2A7" w14:textId="77777777" w:rsidR="00B00590" w:rsidRDefault="00B00590" w:rsidP="00B342F4"/>
    <w:p w14:paraId="2E7C920C" w14:textId="77777777" w:rsidR="00B00590" w:rsidRDefault="00B00590" w:rsidP="00B342F4"/>
    <w:p w14:paraId="7BFBA4BB" w14:textId="77777777" w:rsidR="00B00590" w:rsidRDefault="00B00590" w:rsidP="00B342F4"/>
    <w:p w14:paraId="7FEB99FC" w14:textId="77777777" w:rsidR="00B00590" w:rsidRDefault="00B00590" w:rsidP="00B342F4"/>
    <w:p w14:paraId="0C7F42B9" w14:textId="77777777" w:rsidR="00B00590" w:rsidRDefault="00B00590" w:rsidP="00B342F4"/>
    <w:p w14:paraId="092F7586" w14:textId="77777777" w:rsidR="00B00590" w:rsidRDefault="00B00590" w:rsidP="00B342F4"/>
    <w:p w14:paraId="7CBC3FA3" w14:textId="77777777" w:rsidR="00B00590" w:rsidRDefault="00B00590" w:rsidP="00B342F4"/>
    <w:p w14:paraId="5CE245A0" w14:textId="77777777" w:rsidR="00B00590" w:rsidRDefault="00B00590" w:rsidP="00B342F4"/>
    <w:p w14:paraId="54F6B288" w14:textId="77777777" w:rsidR="00B00590" w:rsidRDefault="00B00590" w:rsidP="00B342F4"/>
    <w:p w14:paraId="172BEDDD" w14:textId="77777777" w:rsidR="00B00590" w:rsidRPr="00B342F4" w:rsidRDefault="00B00590" w:rsidP="00B342F4"/>
    <w:p w14:paraId="077B55D7" w14:textId="33F320DA" w:rsidR="004B60A3" w:rsidRPr="001E58D6" w:rsidRDefault="00F82B30" w:rsidP="004B60A3">
      <w:pPr>
        <w:pStyle w:val="Heading1"/>
      </w:pPr>
      <w:bookmarkStart w:id="8" w:name="_Toc449451983"/>
      <w:r w:rsidRPr="001E58D6">
        <w:lastRenderedPageBreak/>
        <w:t>Requirements</w:t>
      </w:r>
      <w:bookmarkEnd w:id="8"/>
    </w:p>
    <w:p w14:paraId="7F56EEB7" w14:textId="69E56D54" w:rsidR="006276EF" w:rsidRDefault="006276EF" w:rsidP="006A59AA">
      <w:pPr>
        <w:pStyle w:val="Heading2"/>
      </w:pPr>
      <w:bookmarkStart w:id="9" w:name="_Toc449451984"/>
      <w:r w:rsidRPr="001E58D6">
        <w:t>Use Case Diagram</w:t>
      </w:r>
      <w:bookmarkEnd w:id="9"/>
      <w:r w:rsidR="00B00590">
        <w:t xml:space="preserve"> </w:t>
      </w:r>
    </w:p>
    <w:p w14:paraId="21A00CA7" w14:textId="19634784" w:rsidR="00B00590" w:rsidRPr="00B00590" w:rsidRDefault="00B00590" w:rsidP="00B00590">
      <w:r>
        <w:rPr>
          <w:noProof/>
        </w:rPr>
        <w:drawing>
          <wp:inline distT="0" distB="0" distL="0" distR="0" wp14:anchorId="10BB4B4D" wp14:editId="03E5E915">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45D5A95" w14:textId="4D653E5B" w:rsidR="00830BD5" w:rsidRPr="001E58D6" w:rsidRDefault="00830BD5" w:rsidP="00830BD5">
      <w:pPr>
        <w:keepNext/>
      </w:pPr>
    </w:p>
    <w:p w14:paraId="5035151D" w14:textId="6E76F9A5" w:rsidR="009618E5" w:rsidRPr="001E58D6" w:rsidRDefault="009618E5" w:rsidP="00987661">
      <w:pPr>
        <w:pStyle w:val="Caption"/>
      </w:pPr>
    </w:p>
    <w:p w14:paraId="4510EF32" w14:textId="7842E93F" w:rsidR="006A26E6" w:rsidRPr="001E58D6" w:rsidRDefault="00F82B30" w:rsidP="006A59AA">
      <w:pPr>
        <w:pStyle w:val="Heading2"/>
      </w:pPr>
      <w:bookmarkStart w:id="10" w:name="_Toc449451985"/>
      <w:r w:rsidRPr="001E58D6">
        <w:t>User Stories</w:t>
      </w:r>
      <w:bookmarkEnd w:id="10"/>
      <w:r w:rsidR="00E13A15">
        <w:t xml:space="preserve"> </w:t>
      </w:r>
    </w:p>
    <w:tbl>
      <w:tblPr>
        <w:tblStyle w:val="TableGrid"/>
        <w:tblW w:w="0" w:type="auto"/>
        <w:tblLook w:val="04A0" w:firstRow="1" w:lastRow="0" w:firstColumn="1" w:lastColumn="0" w:noHBand="0" w:noVBand="1"/>
      </w:tblPr>
      <w:tblGrid>
        <w:gridCol w:w="9350"/>
      </w:tblGrid>
      <w:tr w:rsidR="00E94BCF" w14:paraId="272BC095" w14:textId="77777777" w:rsidTr="00494361">
        <w:tc>
          <w:tcPr>
            <w:tcW w:w="9350" w:type="dxa"/>
          </w:tcPr>
          <w:p w14:paraId="07E2E9B0" w14:textId="77777777"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user, I would like to have an account in the application (Sign up).</w:t>
            </w:r>
          </w:p>
        </w:tc>
      </w:tr>
      <w:tr w:rsidR="00E94BCF" w14:paraId="7B5FB02E" w14:textId="77777777" w:rsidTr="00494361">
        <w:tc>
          <w:tcPr>
            <w:tcW w:w="9350" w:type="dxa"/>
          </w:tcPr>
          <w:p w14:paraId="5487DE15" w14:textId="77777777"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user, I would like to sign in to the application, either by an existing account or using my Facebook account.</w:t>
            </w:r>
          </w:p>
        </w:tc>
      </w:tr>
      <w:tr w:rsidR="00E94BCF" w14:paraId="36F43689" w14:textId="77777777" w:rsidTr="00494361">
        <w:tc>
          <w:tcPr>
            <w:tcW w:w="9350" w:type="dxa"/>
          </w:tcPr>
          <w:p w14:paraId="20F6CBC6" w14:textId="77777777"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user, I would like to recover my password in case I forgot it.</w:t>
            </w:r>
          </w:p>
        </w:tc>
      </w:tr>
      <w:tr w:rsidR="005F6BCE" w14:paraId="63C1551E" w14:textId="77777777" w:rsidTr="00494361">
        <w:tc>
          <w:tcPr>
            <w:tcW w:w="9350" w:type="dxa"/>
          </w:tcPr>
          <w:p w14:paraId="70D2D84F" w14:textId="1F879C57" w:rsidR="005F6BCE" w:rsidRDefault="005F6BCE" w:rsidP="00494361">
            <w:pPr>
              <w:rPr>
                <w:rFonts w:asciiTheme="majorBidi" w:hAnsiTheme="majorBidi" w:cstheme="majorBidi"/>
                <w:sz w:val="24"/>
                <w:szCs w:val="24"/>
              </w:rPr>
            </w:pPr>
            <w:r>
              <w:rPr>
                <w:rFonts w:asciiTheme="majorBidi" w:hAnsiTheme="majorBidi" w:cstheme="majorBidi"/>
                <w:sz w:val="24"/>
                <w:szCs w:val="24"/>
              </w:rPr>
              <w:t>As a user, I would like to get some instructions about how to use the application.</w:t>
            </w:r>
          </w:p>
        </w:tc>
      </w:tr>
      <w:tr w:rsidR="00E94BCF" w14:paraId="4D2BDE6C" w14:textId="77777777" w:rsidTr="00494361">
        <w:tc>
          <w:tcPr>
            <w:tcW w:w="9350" w:type="dxa"/>
          </w:tcPr>
          <w:p w14:paraId="3667F4EC" w14:textId="77777777"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user, I would like to check my current location on the map.</w:t>
            </w:r>
          </w:p>
        </w:tc>
      </w:tr>
      <w:tr w:rsidR="005F6BCE" w14:paraId="1916A805" w14:textId="77777777" w:rsidTr="00494361">
        <w:tc>
          <w:tcPr>
            <w:tcW w:w="9350" w:type="dxa"/>
          </w:tcPr>
          <w:p w14:paraId="548BFA85" w14:textId="1709E49F" w:rsidR="005F6BCE" w:rsidRDefault="005F6BCE" w:rsidP="00494361">
            <w:pPr>
              <w:rPr>
                <w:rFonts w:asciiTheme="majorBidi" w:hAnsiTheme="majorBidi" w:cstheme="majorBidi"/>
                <w:sz w:val="24"/>
                <w:szCs w:val="24"/>
              </w:rPr>
            </w:pPr>
            <w:r>
              <w:rPr>
                <w:rFonts w:asciiTheme="majorBidi" w:hAnsiTheme="majorBidi" w:cstheme="majorBidi"/>
                <w:sz w:val="24"/>
                <w:szCs w:val="24"/>
              </w:rPr>
              <w:t>As a user, I would like to turn on/off location services.</w:t>
            </w:r>
          </w:p>
        </w:tc>
      </w:tr>
      <w:tr w:rsidR="00E94BCF" w14:paraId="5E803223" w14:textId="77777777" w:rsidTr="00494361">
        <w:tc>
          <w:tcPr>
            <w:tcW w:w="9350" w:type="dxa"/>
          </w:tcPr>
          <w:p w14:paraId="2700A329" w14:textId="520D8434" w:rsidR="00E94BCF" w:rsidRDefault="00E94BCF" w:rsidP="0043299F">
            <w:pPr>
              <w:rPr>
                <w:rFonts w:asciiTheme="majorBidi" w:hAnsiTheme="majorBidi" w:cstheme="majorBidi"/>
                <w:sz w:val="24"/>
                <w:szCs w:val="24"/>
              </w:rPr>
            </w:pPr>
            <w:r>
              <w:rPr>
                <w:rFonts w:asciiTheme="majorBidi" w:hAnsiTheme="majorBidi" w:cstheme="majorBidi"/>
                <w:sz w:val="24"/>
                <w:szCs w:val="24"/>
              </w:rPr>
              <w:t>As a</w:t>
            </w:r>
            <w:r>
              <w:rPr>
                <w:rFonts w:asciiTheme="majorBidi" w:hAnsiTheme="majorBidi" w:cstheme="majorBidi"/>
                <w:sz w:val="24"/>
                <w:szCs w:val="24"/>
              </w:rPr>
              <w:t xml:space="preserve"> user, I would like to see all touristic places around me</w:t>
            </w:r>
            <w:r w:rsidR="0043299F">
              <w:rPr>
                <w:rFonts w:asciiTheme="majorBidi" w:hAnsiTheme="majorBidi" w:cstheme="majorBidi"/>
                <w:sz w:val="24"/>
                <w:szCs w:val="24"/>
              </w:rPr>
              <w:t>.</w:t>
            </w:r>
          </w:p>
        </w:tc>
      </w:tr>
      <w:tr w:rsidR="0043299F" w14:paraId="36DF206B" w14:textId="77777777" w:rsidTr="00494361">
        <w:tc>
          <w:tcPr>
            <w:tcW w:w="9350" w:type="dxa"/>
          </w:tcPr>
          <w:p w14:paraId="668C7E88" w14:textId="5DB2F187" w:rsidR="0043299F" w:rsidRDefault="0043299F" w:rsidP="0043299F">
            <w:pPr>
              <w:rPr>
                <w:rFonts w:asciiTheme="majorBidi" w:hAnsiTheme="majorBidi" w:cstheme="majorBidi"/>
                <w:sz w:val="24"/>
                <w:szCs w:val="24"/>
              </w:rPr>
            </w:pPr>
            <w:r>
              <w:rPr>
                <w:rFonts w:asciiTheme="majorBidi" w:hAnsiTheme="majorBidi" w:cstheme="majorBidi"/>
                <w:sz w:val="24"/>
                <w:szCs w:val="24"/>
              </w:rPr>
              <w:t xml:space="preserve">As a user, I would like to </w:t>
            </w:r>
            <w:r>
              <w:rPr>
                <w:rFonts w:asciiTheme="majorBidi" w:hAnsiTheme="majorBidi" w:cstheme="majorBidi"/>
                <w:sz w:val="24"/>
                <w:szCs w:val="24"/>
              </w:rPr>
              <w:t>search for touristic places.</w:t>
            </w:r>
          </w:p>
        </w:tc>
      </w:tr>
      <w:tr w:rsidR="00E94BCF" w14:paraId="463AAEBB" w14:textId="77777777" w:rsidTr="00494361">
        <w:tc>
          <w:tcPr>
            <w:tcW w:w="9350" w:type="dxa"/>
          </w:tcPr>
          <w:p w14:paraId="7710452C" w14:textId="49377DB7"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user,</w:t>
            </w:r>
            <w:r>
              <w:rPr>
                <w:rFonts w:asciiTheme="majorBidi" w:hAnsiTheme="majorBidi" w:cstheme="majorBidi"/>
                <w:sz w:val="24"/>
                <w:szCs w:val="24"/>
              </w:rPr>
              <w:t xml:space="preserve"> I would like to get a description about every touristic place along with an image.</w:t>
            </w:r>
          </w:p>
        </w:tc>
      </w:tr>
      <w:tr w:rsidR="00E13A15" w14:paraId="7812604F" w14:textId="77777777" w:rsidTr="00494361">
        <w:tc>
          <w:tcPr>
            <w:tcW w:w="9350" w:type="dxa"/>
          </w:tcPr>
          <w:p w14:paraId="1D3AE93C" w14:textId="1B016530" w:rsidR="00E13A15" w:rsidRDefault="00E13A15" w:rsidP="00494361">
            <w:pPr>
              <w:rPr>
                <w:rFonts w:asciiTheme="majorBidi" w:hAnsiTheme="majorBidi" w:cstheme="majorBidi"/>
                <w:sz w:val="24"/>
                <w:szCs w:val="24"/>
              </w:rPr>
            </w:pPr>
            <w:r>
              <w:rPr>
                <w:rFonts w:asciiTheme="majorBidi" w:hAnsiTheme="majorBidi" w:cstheme="majorBidi"/>
                <w:sz w:val="24"/>
                <w:szCs w:val="24"/>
              </w:rPr>
              <w:lastRenderedPageBreak/>
              <w:t>As a user, I would like to add any place that I liked to my favorite places.</w:t>
            </w:r>
            <w:r>
              <w:rPr>
                <w:rFonts w:asciiTheme="majorBidi" w:hAnsiTheme="majorBidi" w:cstheme="majorBidi"/>
                <w:sz w:val="24"/>
                <w:szCs w:val="24"/>
              </w:rPr>
              <w:t xml:space="preserve"> </w:t>
            </w:r>
          </w:p>
        </w:tc>
      </w:tr>
      <w:tr w:rsidR="00E94BCF" w14:paraId="53F94F57" w14:textId="77777777" w:rsidTr="00494361">
        <w:tc>
          <w:tcPr>
            <w:tcW w:w="9350" w:type="dxa"/>
          </w:tcPr>
          <w:p w14:paraId="544E1E9D" w14:textId="051C7F39"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w:t>
            </w:r>
            <w:r>
              <w:rPr>
                <w:rFonts w:asciiTheme="majorBidi" w:hAnsiTheme="majorBidi" w:cstheme="majorBidi"/>
                <w:sz w:val="24"/>
                <w:szCs w:val="24"/>
              </w:rPr>
              <w:t>r, I would like to get some suggested trips by the software to beautiful touristic places.</w:t>
            </w:r>
          </w:p>
        </w:tc>
      </w:tr>
      <w:tr w:rsidR="00E94BCF" w14:paraId="3C155065" w14:textId="77777777" w:rsidTr="00494361">
        <w:tc>
          <w:tcPr>
            <w:tcW w:w="9350" w:type="dxa"/>
          </w:tcPr>
          <w:p w14:paraId="1E65A26F" w14:textId="0E87EF13" w:rsidR="00E94BCF" w:rsidRDefault="00E94BCF" w:rsidP="00494361">
            <w:pPr>
              <w:rPr>
                <w:rFonts w:asciiTheme="majorBidi" w:hAnsiTheme="majorBidi" w:cstheme="majorBidi"/>
                <w:sz w:val="24"/>
                <w:szCs w:val="24"/>
              </w:rPr>
            </w:pPr>
            <w:r>
              <w:rPr>
                <w:rFonts w:asciiTheme="majorBidi" w:hAnsiTheme="majorBidi" w:cstheme="majorBidi"/>
                <w:sz w:val="24"/>
                <w:szCs w:val="24"/>
              </w:rPr>
              <w:t xml:space="preserve">As </w:t>
            </w:r>
            <w:r>
              <w:rPr>
                <w:rFonts w:asciiTheme="majorBidi" w:hAnsiTheme="majorBidi" w:cstheme="majorBidi"/>
                <w:sz w:val="24"/>
                <w:szCs w:val="24"/>
              </w:rPr>
              <w:t>a user, I would like to plan my own trip to beautiful touristic places.</w:t>
            </w:r>
          </w:p>
        </w:tc>
      </w:tr>
      <w:tr w:rsidR="00E94BCF" w14:paraId="0F49C594" w14:textId="77777777" w:rsidTr="00494361">
        <w:tc>
          <w:tcPr>
            <w:tcW w:w="9350" w:type="dxa"/>
          </w:tcPr>
          <w:p w14:paraId="2C929ACF" w14:textId="0A511722" w:rsidR="00E94BCF" w:rsidRDefault="00E94BCF" w:rsidP="00E13A15">
            <w:pPr>
              <w:rPr>
                <w:rFonts w:asciiTheme="majorBidi" w:hAnsiTheme="majorBidi" w:cstheme="majorBidi"/>
                <w:sz w:val="24"/>
                <w:szCs w:val="24"/>
              </w:rPr>
            </w:pPr>
            <w:r>
              <w:rPr>
                <w:rFonts w:asciiTheme="majorBidi" w:hAnsiTheme="majorBidi" w:cstheme="majorBidi"/>
                <w:sz w:val="24"/>
                <w:szCs w:val="24"/>
              </w:rPr>
              <w:t>As a user, I would like to take pictur</w:t>
            </w:r>
            <w:r>
              <w:rPr>
                <w:rFonts w:asciiTheme="majorBidi" w:hAnsiTheme="majorBidi" w:cstheme="majorBidi"/>
                <w:sz w:val="24"/>
                <w:szCs w:val="24"/>
              </w:rPr>
              <w:t>es of the amazing views when I reach the place</w:t>
            </w:r>
            <w:r>
              <w:rPr>
                <w:rFonts w:asciiTheme="majorBidi" w:hAnsiTheme="majorBidi" w:cstheme="majorBidi"/>
                <w:sz w:val="24"/>
                <w:szCs w:val="24"/>
              </w:rPr>
              <w:t xml:space="preserve"> (access th</w:t>
            </w:r>
            <w:r w:rsidR="00E13A15">
              <w:rPr>
                <w:rFonts w:asciiTheme="majorBidi" w:hAnsiTheme="majorBidi" w:cstheme="majorBidi"/>
                <w:sz w:val="24"/>
                <w:szCs w:val="24"/>
              </w:rPr>
              <w:t>e camera from the application).</w:t>
            </w:r>
            <w:r>
              <w:rPr>
                <w:rFonts w:asciiTheme="majorBidi" w:hAnsiTheme="majorBidi" w:cstheme="majorBidi"/>
                <w:sz w:val="24"/>
                <w:szCs w:val="24"/>
              </w:rPr>
              <w:t xml:space="preserve"> </w:t>
            </w:r>
          </w:p>
        </w:tc>
      </w:tr>
      <w:tr w:rsidR="00E94BCF" w14:paraId="167EC675" w14:textId="77777777" w:rsidTr="00494361">
        <w:tc>
          <w:tcPr>
            <w:tcW w:w="9350" w:type="dxa"/>
          </w:tcPr>
          <w:p w14:paraId="1C2D7218" w14:textId="248C5087" w:rsidR="00E94BCF" w:rsidRDefault="00E13A15" w:rsidP="00494361">
            <w:pPr>
              <w:rPr>
                <w:rFonts w:asciiTheme="majorBidi" w:hAnsiTheme="majorBidi" w:cstheme="majorBidi"/>
                <w:sz w:val="24"/>
                <w:szCs w:val="24"/>
              </w:rPr>
            </w:pPr>
            <w:r>
              <w:rPr>
                <w:rFonts w:asciiTheme="majorBidi" w:hAnsiTheme="majorBidi" w:cstheme="majorBidi"/>
                <w:sz w:val="24"/>
                <w:szCs w:val="24"/>
              </w:rPr>
              <w:t>As a user, I would like to save all captured pictures</w:t>
            </w:r>
            <w:r>
              <w:rPr>
                <w:rFonts w:asciiTheme="majorBidi" w:hAnsiTheme="majorBidi" w:cstheme="majorBidi"/>
                <w:sz w:val="24"/>
                <w:szCs w:val="24"/>
              </w:rPr>
              <w:t xml:space="preserve"> on my phone to keep them as memories</w:t>
            </w:r>
            <w:r w:rsidR="0011424A">
              <w:rPr>
                <w:rFonts w:asciiTheme="majorBidi" w:hAnsiTheme="majorBidi" w:cstheme="majorBidi"/>
                <w:sz w:val="24"/>
                <w:szCs w:val="24"/>
              </w:rPr>
              <w:t>.</w:t>
            </w:r>
          </w:p>
        </w:tc>
      </w:tr>
      <w:tr w:rsidR="00E94BCF" w14:paraId="6ED24667" w14:textId="77777777" w:rsidTr="00494361">
        <w:tc>
          <w:tcPr>
            <w:tcW w:w="9350" w:type="dxa"/>
          </w:tcPr>
          <w:p w14:paraId="189031C6" w14:textId="72807AEC" w:rsidR="00E94BCF" w:rsidRDefault="00E13A15" w:rsidP="00494361">
            <w:pPr>
              <w:rPr>
                <w:rFonts w:asciiTheme="majorBidi" w:hAnsiTheme="majorBidi" w:cstheme="majorBidi"/>
                <w:sz w:val="24"/>
                <w:szCs w:val="24"/>
              </w:rPr>
            </w:pPr>
            <w:r>
              <w:rPr>
                <w:rFonts w:asciiTheme="majorBidi" w:hAnsiTheme="majorBidi" w:cstheme="majorBidi"/>
                <w:sz w:val="24"/>
                <w:szCs w:val="24"/>
              </w:rPr>
              <w:t>As a user, I would like to share captured pictures</w:t>
            </w:r>
            <w:r>
              <w:rPr>
                <w:rFonts w:asciiTheme="majorBidi" w:hAnsiTheme="majorBidi" w:cstheme="majorBidi"/>
                <w:sz w:val="24"/>
                <w:szCs w:val="24"/>
              </w:rPr>
              <w:t xml:space="preserve"> with friends on social media via Facebook.</w:t>
            </w:r>
          </w:p>
        </w:tc>
      </w:tr>
      <w:tr w:rsidR="00E94BCF" w14:paraId="26ABBAAB" w14:textId="77777777" w:rsidTr="00494361">
        <w:tc>
          <w:tcPr>
            <w:tcW w:w="9350" w:type="dxa"/>
          </w:tcPr>
          <w:p w14:paraId="13E3D694" w14:textId="35E1289E"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user, I would like t</w:t>
            </w:r>
            <w:r>
              <w:rPr>
                <w:rFonts w:asciiTheme="majorBidi" w:hAnsiTheme="majorBidi" w:cstheme="majorBidi"/>
                <w:sz w:val="24"/>
                <w:szCs w:val="24"/>
              </w:rPr>
              <w:t>o have a profile.</w:t>
            </w:r>
            <w:r>
              <w:rPr>
                <w:rFonts w:asciiTheme="majorBidi" w:hAnsiTheme="majorBidi" w:cstheme="majorBidi"/>
                <w:sz w:val="24"/>
                <w:szCs w:val="24"/>
              </w:rPr>
              <w:t xml:space="preserve"> </w:t>
            </w:r>
          </w:p>
        </w:tc>
      </w:tr>
      <w:tr w:rsidR="00E94BCF" w14:paraId="295D573D" w14:textId="77777777" w:rsidTr="00494361">
        <w:tc>
          <w:tcPr>
            <w:tcW w:w="9350" w:type="dxa"/>
          </w:tcPr>
          <w:p w14:paraId="43DDA706" w14:textId="2031079B" w:rsidR="00E94BCF" w:rsidRDefault="00E94BCF" w:rsidP="00494361">
            <w:pPr>
              <w:rPr>
                <w:rFonts w:asciiTheme="majorBidi" w:hAnsiTheme="majorBidi" w:cstheme="majorBidi"/>
                <w:sz w:val="24"/>
                <w:szCs w:val="24"/>
              </w:rPr>
            </w:pPr>
            <w:r>
              <w:rPr>
                <w:rFonts w:asciiTheme="majorBidi" w:hAnsiTheme="majorBidi" w:cstheme="majorBidi"/>
                <w:sz w:val="24"/>
                <w:szCs w:val="24"/>
              </w:rPr>
              <w:t>As a user, I would like to edit my profile.</w:t>
            </w:r>
          </w:p>
        </w:tc>
      </w:tr>
      <w:tr w:rsidR="00E94BCF" w14:paraId="2AFCDEF2" w14:textId="77777777" w:rsidTr="00494361">
        <w:tc>
          <w:tcPr>
            <w:tcW w:w="9350" w:type="dxa"/>
          </w:tcPr>
          <w:p w14:paraId="7EF57E57" w14:textId="009C2491" w:rsidR="00E94BCF" w:rsidRDefault="00E94BCF" w:rsidP="00494361">
            <w:pPr>
              <w:rPr>
                <w:rFonts w:asciiTheme="majorBidi" w:hAnsiTheme="majorBidi" w:cstheme="majorBidi"/>
                <w:sz w:val="24"/>
                <w:szCs w:val="24"/>
              </w:rPr>
            </w:pPr>
            <w:r>
              <w:rPr>
                <w:rFonts w:asciiTheme="majorBidi" w:hAnsiTheme="majorBidi" w:cstheme="majorBidi"/>
                <w:sz w:val="24"/>
                <w:szCs w:val="24"/>
              </w:rPr>
              <w:t xml:space="preserve">As a user, I would like to see </w:t>
            </w:r>
            <w:r w:rsidR="00E13A15">
              <w:rPr>
                <w:rFonts w:asciiTheme="majorBidi" w:hAnsiTheme="majorBidi" w:cstheme="majorBidi"/>
                <w:sz w:val="24"/>
                <w:szCs w:val="24"/>
              </w:rPr>
              <w:t xml:space="preserve">in my profile </w:t>
            </w:r>
            <w:r>
              <w:rPr>
                <w:rFonts w:asciiTheme="majorBidi" w:hAnsiTheme="majorBidi" w:cstheme="majorBidi"/>
                <w:sz w:val="24"/>
                <w:szCs w:val="24"/>
              </w:rPr>
              <w:t>all images shared on social media so far.</w:t>
            </w:r>
          </w:p>
        </w:tc>
      </w:tr>
      <w:tr w:rsidR="00E94BCF" w14:paraId="08FA8796" w14:textId="77777777" w:rsidTr="00494361">
        <w:tc>
          <w:tcPr>
            <w:tcW w:w="9350" w:type="dxa"/>
          </w:tcPr>
          <w:p w14:paraId="28C42CE1" w14:textId="01338993" w:rsidR="00E94BCF" w:rsidRDefault="00E94BCF" w:rsidP="00494361">
            <w:pPr>
              <w:rPr>
                <w:rFonts w:asciiTheme="majorBidi" w:hAnsiTheme="majorBidi" w:cstheme="majorBidi"/>
                <w:sz w:val="24"/>
                <w:szCs w:val="24"/>
              </w:rPr>
            </w:pPr>
            <w:r>
              <w:rPr>
                <w:rFonts w:asciiTheme="majorBidi" w:hAnsiTheme="majorBidi" w:cstheme="majorBidi"/>
                <w:sz w:val="24"/>
                <w:szCs w:val="24"/>
              </w:rPr>
              <w:t xml:space="preserve">As a user, I would like to see </w:t>
            </w:r>
            <w:r w:rsidR="00E13A15">
              <w:rPr>
                <w:rFonts w:asciiTheme="majorBidi" w:hAnsiTheme="majorBidi" w:cstheme="majorBidi"/>
                <w:sz w:val="24"/>
                <w:szCs w:val="24"/>
              </w:rPr>
              <w:t xml:space="preserve">in my profile </w:t>
            </w:r>
            <w:r>
              <w:rPr>
                <w:rFonts w:asciiTheme="majorBidi" w:hAnsiTheme="majorBidi" w:cstheme="majorBidi"/>
                <w:sz w:val="24"/>
                <w:szCs w:val="24"/>
              </w:rPr>
              <w:t>all trips taken so far.</w:t>
            </w:r>
          </w:p>
        </w:tc>
      </w:tr>
      <w:tr w:rsidR="00E94BCF" w14:paraId="71486CB2" w14:textId="77777777" w:rsidTr="00494361">
        <w:tc>
          <w:tcPr>
            <w:tcW w:w="9350" w:type="dxa"/>
          </w:tcPr>
          <w:p w14:paraId="26BB0F58" w14:textId="06829135" w:rsidR="00E94BCF" w:rsidRDefault="00E94BCF" w:rsidP="00494361">
            <w:pPr>
              <w:rPr>
                <w:rFonts w:asciiTheme="majorBidi" w:hAnsiTheme="majorBidi" w:cstheme="majorBidi"/>
                <w:sz w:val="24"/>
                <w:szCs w:val="24"/>
              </w:rPr>
            </w:pPr>
            <w:r>
              <w:rPr>
                <w:rFonts w:asciiTheme="majorBidi" w:hAnsiTheme="majorBidi" w:cstheme="majorBidi"/>
                <w:sz w:val="24"/>
                <w:szCs w:val="24"/>
              </w:rPr>
              <w:t xml:space="preserve">As a user, I would like to see </w:t>
            </w:r>
            <w:r w:rsidR="00E13A15">
              <w:rPr>
                <w:rFonts w:asciiTheme="majorBidi" w:hAnsiTheme="majorBidi" w:cstheme="majorBidi"/>
                <w:sz w:val="24"/>
                <w:szCs w:val="24"/>
              </w:rPr>
              <w:t xml:space="preserve">in my profile </w:t>
            </w:r>
            <w:r>
              <w:rPr>
                <w:rFonts w:asciiTheme="majorBidi" w:hAnsiTheme="majorBidi" w:cstheme="majorBidi"/>
                <w:sz w:val="24"/>
                <w:szCs w:val="24"/>
              </w:rPr>
              <w:t>all favorite places that I have added to my favorite places</w:t>
            </w:r>
            <w:r w:rsidR="00746616">
              <w:rPr>
                <w:rFonts w:asciiTheme="majorBidi" w:hAnsiTheme="majorBidi" w:cstheme="majorBidi"/>
                <w:sz w:val="24"/>
                <w:szCs w:val="24"/>
              </w:rPr>
              <w:t>’</w:t>
            </w:r>
            <w:r>
              <w:rPr>
                <w:rFonts w:asciiTheme="majorBidi" w:hAnsiTheme="majorBidi" w:cstheme="majorBidi"/>
                <w:sz w:val="24"/>
                <w:szCs w:val="24"/>
              </w:rPr>
              <w:t xml:space="preserve"> list.</w:t>
            </w:r>
          </w:p>
        </w:tc>
      </w:tr>
      <w:tr w:rsidR="005F6BCE" w14:paraId="0E66EA3B" w14:textId="77777777" w:rsidTr="00494361">
        <w:tc>
          <w:tcPr>
            <w:tcW w:w="9350" w:type="dxa"/>
          </w:tcPr>
          <w:p w14:paraId="1D20CD0B" w14:textId="52F61874" w:rsidR="005F6BCE" w:rsidRDefault="005F6BCE" w:rsidP="00494361">
            <w:pPr>
              <w:rPr>
                <w:rFonts w:asciiTheme="majorBidi" w:hAnsiTheme="majorBidi" w:cstheme="majorBidi"/>
                <w:sz w:val="24"/>
                <w:szCs w:val="24"/>
              </w:rPr>
            </w:pPr>
            <w:r>
              <w:rPr>
                <w:rFonts w:asciiTheme="majorBidi" w:hAnsiTheme="majorBidi" w:cstheme="majorBidi"/>
                <w:sz w:val="24"/>
                <w:szCs w:val="24"/>
              </w:rPr>
              <w:t>As a user, I would like to sign out from the application.</w:t>
            </w:r>
          </w:p>
        </w:tc>
      </w:tr>
      <w:tr w:rsidR="005F6BCE" w14:paraId="1CB1219D" w14:textId="77777777" w:rsidTr="00494361">
        <w:tc>
          <w:tcPr>
            <w:tcW w:w="9350" w:type="dxa"/>
          </w:tcPr>
          <w:p w14:paraId="650F72B9" w14:textId="2001DDDA" w:rsidR="005F6BCE" w:rsidRDefault="005F6BCE" w:rsidP="00494361">
            <w:pPr>
              <w:rPr>
                <w:rFonts w:asciiTheme="majorBidi" w:hAnsiTheme="majorBidi" w:cstheme="majorBidi"/>
                <w:sz w:val="24"/>
                <w:szCs w:val="24"/>
              </w:rPr>
            </w:pPr>
            <w:r>
              <w:rPr>
                <w:rFonts w:asciiTheme="majorBidi" w:hAnsiTheme="majorBidi" w:cstheme="majorBidi"/>
                <w:sz w:val="24"/>
                <w:szCs w:val="24"/>
              </w:rPr>
              <w:t>As a user, I would like to delete my account in case I do not want to use the application anymore.</w:t>
            </w:r>
          </w:p>
        </w:tc>
      </w:tr>
    </w:tbl>
    <w:p w14:paraId="483694B1" w14:textId="77777777" w:rsidR="00262294" w:rsidRPr="001E58D6" w:rsidRDefault="00262294" w:rsidP="00F55FC6">
      <w:pPr>
        <w:spacing w:after="0" w:line="240" w:lineRule="auto"/>
        <w:ind w:left="360"/>
        <w:rPr>
          <w:rFonts w:eastAsia="Times New Roman" w:cs="Times New Roman"/>
          <w:color w:val="000000"/>
        </w:rPr>
      </w:pPr>
    </w:p>
    <w:p w14:paraId="645738C1" w14:textId="77777777" w:rsidR="00B945ED" w:rsidRPr="001E58D6" w:rsidRDefault="00B945ED" w:rsidP="00F55FC6">
      <w:pPr>
        <w:spacing w:after="0" w:line="240" w:lineRule="auto"/>
        <w:ind w:left="360"/>
        <w:rPr>
          <w:rFonts w:eastAsia="Times New Roman" w:cs="Times New Roman"/>
          <w:color w:val="000000"/>
        </w:rPr>
      </w:pPr>
    </w:p>
    <w:p w14:paraId="1001AB1F" w14:textId="77777777" w:rsidR="00B945ED" w:rsidRPr="001E58D6" w:rsidRDefault="00B945ED" w:rsidP="00F55FC6">
      <w:pPr>
        <w:spacing w:after="0" w:line="240" w:lineRule="auto"/>
        <w:ind w:left="360"/>
        <w:rPr>
          <w:rFonts w:eastAsia="Times New Roman" w:cs="Times New Roman"/>
          <w:color w:val="000000"/>
        </w:rPr>
      </w:pPr>
    </w:p>
    <w:p w14:paraId="2B0E7172" w14:textId="77777777" w:rsidR="00B945ED" w:rsidRPr="001E58D6" w:rsidRDefault="00B945ED" w:rsidP="00F55FC6">
      <w:pPr>
        <w:spacing w:after="0" w:line="240" w:lineRule="auto"/>
        <w:ind w:left="360"/>
        <w:rPr>
          <w:rFonts w:eastAsia="Times New Roman" w:cs="Times New Roman"/>
          <w:color w:val="000000"/>
        </w:rPr>
      </w:pPr>
    </w:p>
    <w:p w14:paraId="2A7F5A74" w14:textId="77777777" w:rsidR="00B945ED" w:rsidRPr="001E58D6" w:rsidRDefault="00B945ED" w:rsidP="00F55FC6">
      <w:pPr>
        <w:spacing w:after="0" w:line="240" w:lineRule="auto"/>
        <w:ind w:left="360"/>
        <w:rPr>
          <w:rFonts w:eastAsia="Times New Roman" w:cs="Times New Roman"/>
          <w:color w:val="000000"/>
        </w:rPr>
      </w:pPr>
    </w:p>
    <w:p w14:paraId="6B84FA5F" w14:textId="2EEF5819" w:rsidR="004B64A1" w:rsidRPr="001E58D6" w:rsidRDefault="003A2C01" w:rsidP="00215F6F">
      <w:pPr>
        <w:pStyle w:val="Heading2"/>
      </w:pPr>
      <w:bookmarkStart w:id="11" w:name="_Toc449451986"/>
      <w:r w:rsidRPr="001E58D6">
        <w:t>Screen Mockups</w:t>
      </w:r>
      <w:bookmarkEnd w:id="11"/>
      <w:r w:rsidR="00215F6F">
        <w:t xml:space="preserve"> (not done yet)</w:t>
      </w:r>
    </w:p>
    <w:p w14:paraId="7CD79B54" w14:textId="37E416A2" w:rsidR="00F8418D" w:rsidRPr="001E58D6" w:rsidRDefault="00F8418D" w:rsidP="00215F6F">
      <w:pPr>
        <w:pStyle w:val="Caption"/>
      </w:pPr>
    </w:p>
    <w:p w14:paraId="02F78EC3" w14:textId="77777777" w:rsidR="00CD56C7" w:rsidRPr="001E58D6" w:rsidRDefault="0067230D" w:rsidP="006A59AA">
      <w:pPr>
        <w:pStyle w:val="Heading2"/>
      </w:pPr>
      <w:bookmarkStart w:id="12" w:name="_Toc449451987"/>
      <w:r w:rsidRPr="001E58D6">
        <w:t>Non</w:t>
      </w:r>
      <w:r w:rsidR="00F82B30" w:rsidRPr="001E58D6">
        <w:t>-Functional Requirements</w:t>
      </w:r>
      <w:bookmarkEnd w:id="12"/>
    </w:p>
    <w:p w14:paraId="6A7F385A" w14:textId="3D4B2F1F" w:rsidR="00E6298B" w:rsidRPr="001E58D6" w:rsidRDefault="00E6298B" w:rsidP="00890233">
      <w:pPr>
        <w:pStyle w:val="ListParagraph"/>
        <w:numPr>
          <w:ilvl w:val="0"/>
          <w:numId w:val="9"/>
        </w:numPr>
      </w:pPr>
      <w:r w:rsidRPr="001E58D6">
        <w:t>Data: data will be stored and available to users on the server for up to 5 years, after which we will dispose of it.</w:t>
      </w:r>
    </w:p>
    <w:p w14:paraId="0CA948EE" w14:textId="55F9E646" w:rsidR="00C92726" w:rsidRPr="001E58D6" w:rsidRDefault="008A5535" w:rsidP="00890233">
      <w:pPr>
        <w:pStyle w:val="ListParagraph"/>
        <w:numPr>
          <w:ilvl w:val="0"/>
          <w:numId w:val="9"/>
        </w:numPr>
      </w:pPr>
      <w:r w:rsidRPr="001E58D6">
        <w:t>Backup: stored data will be updated in the databases any time a user commits a change to their account.</w:t>
      </w:r>
    </w:p>
    <w:p w14:paraId="09C20CCD" w14:textId="06891134" w:rsidR="008A5535" w:rsidRPr="001E58D6" w:rsidRDefault="00E6298B" w:rsidP="00890233">
      <w:pPr>
        <w:pStyle w:val="ListParagraph"/>
        <w:numPr>
          <w:ilvl w:val="0"/>
          <w:numId w:val="9"/>
        </w:numPr>
      </w:pPr>
      <w:r w:rsidRPr="001E58D6">
        <w:t>Price: our software will initially be open source – we have no current intention to make our users pay for our software.</w:t>
      </w:r>
    </w:p>
    <w:p w14:paraId="5365AB5E" w14:textId="4F972817" w:rsidR="00C92726" w:rsidRPr="001E58D6" w:rsidRDefault="00C92726" w:rsidP="00890233">
      <w:pPr>
        <w:pStyle w:val="ListParagraph"/>
        <w:numPr>
          <w:ilvl w:val="0"/>
          <w:numId w:val="9"/>
        </w:numPr>
      </w:pPr>
      <w:r w:rsidRPr="001E58D6">
        <w:t xml:space="preserve">Localization: our software will be primarily functioning in Lebanon, and will consequently be adhering to the country’s rules, regulations, and policies concerning software distribution. </w:t>
      </w:r>
    </w:p>
    <w:p w14:paraId="74E9E87F" w14:textId="5592AF46" w:rsidR="00C92726" w:rsidRPr="001E58D6" w:rsidRDefault="00C92726" w:rsidP="00836307">
      <w:pPr>
        <w:pStyle w:val="ListParagraph"/>
        <w:numPr>
          <w:ilvl w:val="0"/>
          <w:numId w:val="9"/>
        </w:numPr>
      </w:pPr>
      <w:r w:rsidRPr="001E58D6">
        <w:t xml:space="preserve">Documentation: any changes </w:t>
      </w:r>
      <w:r w:rsidR="002623E2" w:rsidRPr="001E58D6">
        <w:t>to</w:t>
      </w:r>
      <w:r w:rsidRPr="001E58D6">
        <w:t xml:space="preserve"> our software (updates, new </w:t>
      </w:r>
      <w:r w:rsidR="002623E2" w:rsidRPr="001E58D6">
        <w:t xml:space="preserve">features, bug </w:t>
      </w:r>
      <w:r w:rsidR="003F17C3" w:rsidRPr="001E58D6">
        <w:t>fixes,</w:t>
      </w:r>
      <w:r w:rsidRPr="001E58D6">
        <w:t xml:space="preserve"> etc.) will be recorded and documented in our SPMP.</w:t>
      </w:r>
    </w:p>
    <w:p w14:paraId="7D1E4AAA" w14:textId="446792D8" w:rsidR="0028092F" w:rsidRPr="001E58D6" w:rsidRDefault="0028092F" w:rsidP="00836307">
      <w:pPr>
        <w:pStyle w:val="ListParagraph"/>
        <w:numPr>
          <w:ilvl w:val="0"/>
          <w:numId w:val="9"/>
        </w:numPr>
      </w:pPr>
      <w:r w:rsidRPr="001E58D6">
        <w:t>Extensibility: our software has a lot of potential for adding new features beyond what our initial release will encompass (which are listed in section 4.2), all of which will help in keeping our users int</w:t>
      </w:r>
      <w:r w:rsidR="00836307">
        <w:t xml:space="preserve">erested in our software and </w:t>
      </w:r>
      <w:r w:rsidRPr="001E58D6">
        <w:t xml:space="preserve">in helping </w:t>
      </w:r>
      <w:r w:rsidR="00836307">
        <w:t>touris</w:t>
      </w:r>
      <w:r w:rsidRPr="001E58D6">
        <w:t>ts get the most out of our software.</w:t>
      </w:r>
    </w:p>
    <w:p w14:paraId="3702ACDA" w14:textId="6C183B86" w:rsidR="00787009" w:rsidRDefault="00615DEA" w:rsidP="00CE1B5D">
      <w:pPr>
        <w:pStyle w:val="ListParagraph"/>
        <w:numPr>
          <w:ilvl w:val="0"/>
          <w:numId w:val="9"/>
        </w:numPr>
      </w:pPr>
      <w:r w:rsidRPr="001E58D6">
        <w:t xml:space="preserve">Resource constraints: our </w:t>
      </w:r>
      <w:r w:rsidR="006A6962" w:rsidRPr="001E58D6">
        <w:t>system requirements are minimal, so we can expec</w:t>
      </w:r>
      <w:r w:rsidR="00640EAF">
        <w:t>t anyone with a working android device</w:t>
      </w:r>
      <w:r w:rsidR="006A6962" w:rsidRPr="001E58D6">
        <w:t xml:space="preserve"> and an active internet connection to benefit from our software.</w:t>
      </w:r>
    </w:p>
    <w:p w14:paraId="3F7560DE" w14:textId="77777777" w:rsidR="00BE2A19" w:rsidRPr="001E58D6" w:rsidRDefault="00BE2A19" w:rsidP="00BE2A19">
      <w:pPr>
        <w:pStyle w:val="ListParagraph"/>
        <w:ind w:left="1080"/>
      </w:pPr>
    </w:p>
    <w:p w14:paraId="31257525" w14:textId="498BB745" w:rsidR="00771A25" w:rsidRPr="001E58D6" w:rsidRDefault="002964EE" w:rsidP="00771A25">
      <w:pPr>
        <w:pStyle w:val="Heading1"/>
      </w:pPr>
      <w:bookmarkStart w:id="13" w:name="_Toc449451993"/>
      <w:r w:rsidRPr="001E58D6">
        <w:lastRenderedPageBreak/>
        <w:t>Managerial Process</w:t>
      </w:r>
      <w:bookmarkEnd w:id="13"/>
      <w:r w:rsidR="00CE1B5D">
        <w:t xml:space="preserve"> and Project Organization</w:t>
      </w:r>
    </w:p>
    <w:p w14:paraId="647C2A2E" w14:textId="424E097B" w:rsidR="00CC5725" w:rsidRPr="001E58D6" w:rsidRDefault="00995A84" w:rsidP="006A59AA">
      <w:pPr>
        <w:pStyle w:val="Heading2"/>
      </w:pPr>
      <w:bookmarkStart w:id="14" w:name="_Toc449451995"/>
      <w:r w:rsidRPr="001E58D6">
        <w:t>Management Objectives a</w:t>
      </w:r>
      <w:r w:rsidR="002964EE" w:rsidRPr="001E58D6">
        <w:t>nd Priorities</w:t>
      </w:r>
      <w:bookmarkEnd w:id="14"/>
    </w:p>
    <w:p w14:paraId="03D31050" w14:textId="068DDF69" w:rsidR="000315CC" w:rsidRPr="001E58D6" w:rsidRDefault="000315CC" w:rsidP="000315CC">
      <w:r w:rsidRPr="001E58D6">
        <w:tab/>
        <w:t xml:space="preserve">Our main </w:t>
      </w:r>
      <w:r w:rsidR="002F1A60" w:rsidRPr="001E58D6">
        <w:t>priority</w:t>
      </w:r>
      <w:r w:rsidRPr="001E58D6">
        <w:t xml:space="preserve"> is </w:t>
      </w:r>
      <w:r w:rsidR="002F1A60" w:rsidRPr="001E58D6">
        <w:t>to have our software up and running and ready f</w:t>
      </w:r>
      <w:r w:rsidR="00F91900">
        <w:t>or release as of Thursday, May 1</w:t>
      </w:r>
      <w:r w:rsidR="002F1A60" w:rsidRPr="001E58D6">
        <w:t>8</w:t>
      </w:r>
      <w:r w:rsidR="002F1A60" w:rsidRPr="001E58D6">
        <w:rPr>
          <w:vertAlign w:val="superscript"/>
        </w:rPr>
        <w:t>th</w:t>
      </w:r>
      <w:r w:rsidR="00F91900">
        <w:t>, 2017</w:t>
      </w:r>
      <w:r w:rsidR="002F1A60" w:rsidRPr="001E58D6">
        <w:t>.</w:t>
      </w:r>
      <w:r w:rsidR="00595662">
        <w:t xml:space="preserve"> O</w:t>
      </w:r>
      <w:r w:rsidR="005B4B6E" w:rsidRPr="001E58D6">
        <w:t>ur emphasis will be on making sure that all the key features of th</w:t>
      </w:r>
      <w:r w:rsidR="0036788B" w:rsidRPr="001E58D6">
        <w:t>e software</w:t>
      </w:r>
      <w:r w:rsidR="00801688" w:rsidRPr="001E58D6">
        <w:t xml:space="preserve"> </w:t>
      </w:r>
      <w:proofErr w:type="gramStart"/>
      <w:r w:rsidR="00801688" w:rsidRPr="001E58D6">
        <w:t xml:space="preserve">– </w:t>
      </w:r>
      <w:r w:rsidR="0036788B" w:rsidRPr="001E58D6">
        <w:t xml:space="preserve"> which</w:t>
      </w:r>
      <w:proofErr w:type="gramEnd"/>
      <w:r w:rsidR="0036788B" w:rsidRPr="001E58D6">
        <w:t xml:space="preserve"> will be</w:t>
      </w:r>
      <w:r w:rsidR="005B4B6E" w:rsidRPr="001E58D6">
        <w:t xml:space="preserve"> primary appeal to our consumers</w:t>
      </w:r>
      <w:r w:rsidR="00801688" w:rsidRPr="001E58D6">
        <w:t xml:space="preserve"> – </w:t>
      </w:r>
      <w:r w:rsidR="0036788B" w:rsidRPr="001E58D6">
        <w:t>get implemented</w:t>
      </w:r>
      <w:r w:rsidR="005B4B6E" w:rsidRPr="001E58D6">
        <w:t xml:space="preserve">. Moreover, we will be focusing </w:t>
      </w:r>
      <w:r w:rsidR="00E209B7" w:rsidRPr="001E58D6">
        <w:t>more on quality considering the</w:t>
      </w:r>
      <w:r w:rsidR="001F5385" w:rsidRPr="001E58D6">
        <w:t xml:space="preserve"> amount of time we have to develop the project, and the</w:t>
      </w:r>
      <w:r w:rsidR="00E209B7" w:rsidRPr="001E58D6">
        <w:t xml:space="preserve"> relative ease of actually implementing these key features.</w:t>
      </w:r>
    </w:p>
    <w:p w14:paraId="47B507D0" w14:textId="36E710F8" w:rsidR="009B2D45" w:rsidRPr="001E58D6" w:rsidRDefault="005D0976" w:rsidP="00595662">
      <w:r w:rsidRPr="001E58D6">
        <w:tab/>
        <w:t xml:space="preserve">The main objectives we wish to accomplish is to get </w:t>
      </w:r>
      <w:r w:rsidR="0001586C" w:rsidRPr="001E58D6">
        <w:t>a good portion</w:t>
      </w:r>
      <w:r w:rsidRPr="001E58D6">
        <w:t xml:space="preserve"> of the </w:t>
      </w:r>
      <w:r w:rsidR="00595662">
        <w:t>Tourists</w:t>
      </w:r>
      <w:r w:rsidRPr="001E58D6">
        <w:t xml:space="preserve"> to </w:t>
      </w:r>
      <w:r w:rsidR="009B2D45" w:rsidRPr="001E58D6">
        <w:t>actively</w:t>
      </w:r>
      <w:r w:rsidRPr="001E58D6">
        <w:t xml:space="preserve"> </w:t>
      </w:r>
      <w:r w:rsidR="009B2D45" w:rsidRPr="001E58D6">
        <w:t xml:space="preserve">use </w:t>
      </w:r>
      <w:r w:rsidRPr="001E58D6">
        <w:t xml:space="preserve">our software and </w:t>
      </w:r>
      <w:r w:rsidR="009B2D45" w:rsidRPr="001E58D6">
        <w:t>get positive feedback from them.</w:t>
      </w:r>
      <w:r w:rsidR="000B2BED" w:rsidRPr="001E58D6">
        <w:t xml:space="preserve"> On the long run, we hope to attract potential advertisers after we have obtained a considerable </w:t>
      </w:r>
      <w:r w:rsidR="00E4012A" w:rsidRPr="001E58D6">
        <w:t>number of users.</w:t>
      </w:r>
    </w:p>
    <w:p w14:paraId="0A6AFFF4" w14:textId="5CF1CB4C" w:rsidR="002964EE" w:rsidRPr="001E58D6" w:rsidRDefault="002964EE" w:rsidP="006A59AA">
      <w:pPr>
        <w:pStyle w:val="Heading2"/>
      </w:pPr>
      <w:bookmarkStart w:id="15" w:name="_Toc449451996"/>
      <w:r w:rsidRPr="001E58D6">
        <w:t>Assumptions, Dependencies, and Constraint</w:t>
      </w:r>
      <w:r w:rsidR="001B60EA" w:rsidRPr="001E58D6">
        <w:t>s</w:t>
      </w:r>
      <w:bookmarkEnd w:id="15"/>
    </w:p>
    <w:p w14:paraId="703A93E7" w14:textId="3685582B" w:rsidR="00B178B8" w:rsidRPr="001E58D6" w:rsidRDefault="00F6160F" w:rsidP="00B178B8">
      <w:r w:rsidRPr="001E58D6">
        <w:tab/>
      </w:r>
      <w:r w:rsidR="002140D6" w:rsidRPr="001E58D6">
        <w:t xml:space="preserve">We assume that </w:t>
      </w:r>
      <w:r w:rsidR="00D1791C">
        <w:t>tourists</w:t>
      </w:r>
      <w:r w:rsidR="00B178B8" w:rsidRPr="001E58D6">
        <w:t xml:space="preserve"> </w:t>
      </w:r>
      <w:r w:rsidR="002140D6" w:rsidRPr="001E58D6">
        <w:t xml:space="preserve">will not try to attack </w:t>
      </w:r>
      <w:r w:rsidR="00FD7150" w:rsidRPr="001E58D6">
        <w:t>nor</w:t>
      </w:r>
      <w:r w:rsidR="002140D6" w:rsidRPr="001E58D6">
        <w:t xml:space="preserve"> corrupt our</w:t>
      </w:r>
      <w:r w:rsidR="00FD7150" w:rsidRPr="001E58D6">
        <w:t xml:space="preserve"> software or any of its</w:t>
      </w:r>
      <w:r w:rsidR="00E252B1" w:rsidRPr="001E58D6">
        <w:t xml:space="preserve"> data, but as a precaution the appropriate countermeasures </w:t>
      </w:r>
      <w:r w:rsidR="004C0041" w:rsidRPr="001E58D6">
        <w:t>will be implemented to deal with</w:t>
      </w:r>
      <w:r w:rsidR="002140D6" w:rsidRPr="001E58D6">
        <w:t xml:space="preserve"> </w:t>
      </w:r>
      <w:r w:rsidR="00E252B1" w:rsidRPr="001E58D6">
        <w:t>such s</w:t>
      </w:r>
      <w:r w:rsidR="002140D6" w:rsidRPr="001E58D6">
        <w:t>ecurity issues in future releases</w:t>
      </w:r>
      <w:r w:rsidR="004C0041" w:rsidRPr="001E58D6">
        <w:t xml:space="preserve"> provided that our software gains enough popularity</w:t>
      </w:r>
      <w:r w:rsidR="002140D6" w:rsidRPr="001E58D6">
        <w:t>. Moreover, o</w:t>
      </w:r>
      <w:r w:rsidR="00A51E97" w:rsidRPr="001E58D6">
        <w:t xml:space="preserve">ur most </w:t>
      </w:r>
      <w:r w:rsidRPr="001E58D6">
        <w:t>critical</w:t>
      </w:r>
      <w:r w:rsidR="00A51E97" w:rsidRPr="001E58D6">
        <w:t xml:space="preserve"> assumption is that we will be </w:t>
      </w:r>
      <w:r w:rsidR="00D1791C">
        <w:t>able to get as much touristic places as possible in near countries, and after that in the Middle East.</w:t>
      </w:r>
    </w:p>
    <w:p w14:paraId="0510A232" w14:textId="54B0C808" w:rsidR="00D57234" w:rsidRPr="001E58D6" w:rsidRDefault="00B178B8" w:rsidP="003F7F5E">
      <w:r w:rsidRPr="001E58D6">
        <w:tab/>
      </w:r>
      <w:r w:rsidR="00D57234" w:rsidRPr="001E58D6">
        <w:t xml:space="preserve">The constraints we will be essentially dealing with is the amount of time we have to complete </w:t>
      </w:r>
      <w:r w:rsidR="003F7F5E">
        <w:t xml:space="preserve">in the </w:t>
      </w:r>
      <w:r w:rsidR="00D57234" w:rsidRPr="001E58D6">
        <w:t xml:space="preserve">development of our software. As a result, some “great” or “nice to have” features may be excluded from the initial release. </w:t>
      </w:r>
      <w:r w:rsidR="00694671" w:rsidRPr="001E58D6">
        <w:t>Despite</w:t>
      </w:r>
      <w:r w:rsidR="00D57234" w:rsidRPr="001E58D6">
        <w:t xml:space="preserve"> </w:t>
      </w:r>
      <w:r w:rsidR="00694671" w:rsidRPr="001E58D6">
        <w:t>our</w:t>
      </w:r>
      <w:r w:rsidR="00D272D6" w:rsidRPr="001E58D6">
        <w:t xml:space="preserve"> </w:t>
      </w:r>
      <w:r w:rsidR="00694671" w:rsidRPr="001E58D6">
        <w:t xml:space="preserve">confidence </w:t>
      </w:r>
      <w:r w:rsidR="00D272D6" w:rsidRPr="001E58D6">
        <w:t xml:space="preserve">that we will be able to implement the features we have initially set, </w:t>
      </w:r>
      <w:r w:rsidR="00F522D4" w:rsidRPr="001E58D6">
        <w:t>the</w:t>
      </w:r>
      <w:r w:rsidR="00A1051C" w:rsidRPr="001E58D6">
        <w:t xml:space="preserve"> </w:t>
      </w:r>
      <w:r w:rsidR="00F522D4" w:rsidRPr="001E58D6">
        <w:t>time constraint</w:t>
      </w:r>
      <w:r w:rsidR="00D57234" w:rsidRPr="001E58D6">
        <w:t xml:space="preserve"> is still an issue that must be taken into account. </w:t>
      </w:r>
    </w:p>
    <w:p w14:paraId="56E96F44" w14:textId="47815339" w:rsidR="005437F5" w:rsidRPr="001E58D6" w:rsidRDefault="008F6A77" w:rsidP="005437F5">
      <w:pPr>
        <w:pStyle w:val="Heading2"/>
      </w:pPr>
      <w:bookmarkStart w:id="16" w:name="_Toc449451997"/>
      <w:r w:rsidRPr="001E58D6">
        <w:t>Project Risks</w:t>
      </w:r>
      <w:bookmarkEnd w:id="16"/>
    </w:p>
    <w:p w14:paraId="1886E4BC" w14:textId="06A6F7F0" w:rsidR="008F6A77" w:rsidRPr="001E58D6" w:rsidRDefault="008F6A77" w:rsidP="006A59AA">
      <w:pPr>
        <w:pStyle w:val="Heading3"/>
      </w:pPr>
      <w:bookmarkStart w:id="17" w:name="_Toc449451998"/>
      <w:r w:rsidRPr="001E58D6">
        <w:t xml:space="preserve">Discussion </w:t>
      </w:r>
      <w:r w:rsidR="00D91DFB" w:rsidRPr="001E58D6">
        <w:t xml:space="preserve">of </w:t>
      </w:r>
      <w:r w:rsidRPr="001E58D6">
        <w:t xml:space="preserve">Risks </w:t>
      </w:r>
      <w:r w:rsidR="00535BA1">
        <w:t>to be m</w:t>
      </w:r>
      <w:r w:rsidR="00D91DFB" w:rsidRPr="001E58D6">
        <w:t>anaged</w:t>
      </w:r>
      <w:bookmarkEnd w:id="17"/>
    </w:p>
    <w:p w14:paraId="6A30C520" w14:textId="2DF6E78A" w:rsidR="00AA29A9" w:rsidRPr="001E58D6" w:rsidRDefault="00DC3318" w:rsidP="00D4262F">
      <w:r>
        <w:tab/>
        <w:t xml:space="preserve">Due </w:t>
      </w:r>
      <w:r w:rsidR="00D4262F" w:rsidRPr="001E58D6">
        <w:t xml:space="preserve">to the arguably </w:t>
      </w:r>
      <w:r w:rsidR="00D4262F" w:rsidRPr="00DC3318">
        <w:t>controlled environment</w:t>
      </w:r>
      <w:r w:rsidR="00D4262F" w:rsidRPr="001E58D6">
        <w:t xml:space="preserve"> that we are working with, there is small chance of any potentially harmful occurring to our project.</w:t>
      </w:r>
      <w:r w:rsidR="00CD2079" w:rsidRPr="001E58D6">
        <w:t xml:space="preserve"> However, some complications may arise from within the team</w:t>
      </w:r>
      <w:r w:rsidR="00947712" w:rsidRPr="001E58D6">
        <w:t xml:space="preserve">, or from some unpredictable factor. Consequently, our risks can generally be </w:t>
      </w:r>
      <w:r w:rsidR="005B2907" w:rsidRPr="001E58D6">
        <w:t>classified</w:t>
      </w:r>
      <w:r w:rsidR="00947712" w:rsidRPr="001E58D6">
        <w:t xml:space="preserve"> into three </w:t>
      </w:r>
      <w:r w:rsidR="005B2907" w:rsidRPr="001E58D6">
        <w:t>categories</w:t>
      </w:r>
      <w:r w:rsidR="00947712" w:rsidRPr="001E58D6">
        <w:t xml:space="preserve">: </w:t>
      </w:r>
      <w:r w:rsidR="0099473E" w:rsidRPr="001E58D6">
        <w:t xml:space="preserve">1) </w:t>
      </w:r>
      <w:r w:rsidR="00947712" w:rsidRPr="001E58D6">
        <w:t xml:space="preserve">known, </w:t>
      </w:r>
      <w:r w:rsidR="0099473E" w:rsidRPr="001E58D6">
        <w:t xml:space="preserve">2) </w:t>
      </w:r>
      <w:r w:rsidR="00947712" w:rsidRPr="001E58D6">
        <w:t xml:space="preserve">predictable, and </w:t>
      </w:r>
      <w:r w:rsidR="0099473E" w:rsidRPr="001E58D6">
        <w:t xml:space="preserve">3) </w:t>
      </w:r>
      <w:r w:rsidR="00947712" w:rsidRPr="001E58D6">
        <w:t>unpredictable risks.</w:t>
      </w:r>
    </w:p>
    <w:p w14:paraId="3A8C3BA9" w14:textId="4D41FB79" w:rsidR="005B2907" w:rsidRPr="001E58D6" w:rsidRDefault="005B2907" w:rsidP="00890233">
      <w:pPr>
        <w:pStyle w:val="ListParagraph"/>
        <w:numPr>
          <w:ilvl w:val="0"/>
          <w:numId w:val="13"/>
        </w:numPr>
      </w:pPr>
      <w:r w:rsidRPr="001E58D6">
        <w:t xml:space="preserve">Known risks are risks that we know we are most likely to be faced with due to careful considerations of the factors we are working under during the development of our plan. Risks in this category include: time pressure or not having enough time to complete the program, </w:t>
      </w:r>
      <w:r w:rsidR="009265DC" w:rsidRPr="001E58D6">
        <w:t>and getting stuck on a problem in coding that our developers cannot solve.</w:t>
      </w:r>
    </w:p>
    <w:p w14:paraId="32C4816D" w14:textId="3D9B1494" w:rsidR="005B2907" w:rsidRPr="001E58D6" w:rsidRDefault="005B2907" w:rsidP="00890233">
      <w:pPr>
        <w:pStyle w:val="ListParagraph"/>
        <w:numPr>
          <w:ilvl w:val="0"/>
          <w:numId w:val="13"/>
        </w:numPr>
      </w:pPr>
      <w:r w:rsidRPr="001E58D6">
        <w:t>Predictable risks are risks that we know, from experience, are likely to occur. Risks in this category will include: conflicts among team members on certain issues,</w:t>
      </w:r>
      <w:r w:rsidR="00265108" w:rsidRPr="001E58D6">
        <w:t xml:space="preserve"> </w:t>
      </w:r>
      <w:r w:rsidR="00D11737" w:rsidRPr="001E58D6">
        <w:t>a member experiencing too much work load from other courses,</w:t>
      </w:r>
      <w:r w:rsidRPr="001E58D6">
        <w:t xml:space="preserve"> </w:t>
      </w:r>
      <w:r w:rsidR="009265DC" w:rsidRPr="001E58D6">
        <w:t xml:space="preserve">change in a </w:t>
      </w:r>
      <w:r w:rsidR="009265DC" w:rsidRPr="00817F77">
        <w:t>major requirement</w:t>
      </w:r>
      <w:r w:rsidR="009265DC" w:rsidRPr="001E58D6">
        <w:t>, and the addition of a new major requirement that needs to be implemented into the software</w:t>
      </w:r>
      <w:r w:rsidR="002F3E3E" w:rsidRPr="001E58D6">
        <w:t>,</w:t>
      </w:r>
      <w:r w:rsidR="0082736A" w:rsidRPr="001E58D6">
        <w:t xml:space="preserve"> and</w:t>
      </w:r>
      <w:r w:rsidR="002F3E3E" w:rsidRPr="001E58D6">
        <w:t xml:space="preserve"> users ultimately not liking the product</w:t>
      </w:r>
      <w:r w:rsidR="00110979" w:rsidRPr="001E58D6">
        <w:t>.</w:t>
      </w:r>
    </w:p>
    <w:p w14:paraId="349DB5D4" w14:textId="7DD50CFA" w:rsidR="00C6026D" w:rsidRPr="001E58D6" w:rsidRDefault="005D1EB8" w:rsidP="00A84852">
      <w:pPr>
        <w:pStyle w:val="ListParagraph"/>
        <w:numPr>
          <w:ilvl w:val="0"/>
          <w:numId w:val="13"/>
        </w:numPr>
      </w:pPr>
      <w:r w:rsidRPr="001E58D6">
        <w:lastRenderedPageBreak/>
        <w:t xml:space="preserve">Unpredictable risks are risks that we cannot identify its occurrence in advance. Risks in this category include: hard drive failure i.e. losing our program code or having it deleted, a team </w:t>
      </w:r>
      <w:r w:rsidR="006F6A3C" w:rsidRPr="001E58D6">
        <w:t xml:space="preserve">member getting sick, </w:t>
      </w:r>
      <w:r w:rsidRPr="001E58D6">
        <w:t>potential political instability in Lebanon leading to riots in the streets</w:t>
      </w:r>
      <w:r w:rsidR="006F6A3C" w:rsidRPr="001E58D6">
        <w:t>, and prolonged power outages in Lebanon</w:t>
      </w:r>
      <w:r w:rsidR="00A84852">
        <w:t>.</w:t>
      </w:r>
    </w:p>
    <w:p w14:paraId="0076EC4B" w14:textId="6AF2F31E" w:rsidR="008F6A77" w:rsidRPr="001E58D6" w:rsidRDefault="008F6A77" w:rsidP="006A59AA">
      <w:pPr>
        <w:pStyle w:val="Heading4"/>
      </w:pPr>
      <w:r w:rsidRPr="001E58D6">
        <w:t>Risk Mitigation</w:t>
      </w:r>
    </w:p>
    <w:p w14:paraId="24BEC152" w14:textId="4438E7FF" w:rsidR="005D5182" w:rsidRPr="001E58D6" w:rsidRDefault="00553618" w:rsidP="005D5182">
      <w:r w:rsidRPr="001E58D6">
        <w:tab/>
      </w:r>
      <w:r w:rsidR="005D5182" w:rsidRPr="001E58D6">
        <w:t>The primary way we can mitigate most of the risks mentioned above</w:t>
      </w:r>
      <w:r w:rsidR="00BC662C" w:rsidRPr="001E58D6">
        <w:t xml:space="preserve"> that</w:t>
      </w:r>
      <w:r w:rsidR="00EB6427">
        <w:t xml:space="preserve"> are categorized as “known” and </w:t>
      </w:r>
      <w:r w:rsidR="00BC662C" w:rsidRPr="001E58D6">
        <w:t>“predictable”</w:t>
      </w:r>
      <w:r w:rsidR="004B33B1" w:rsidRPr="001E58D6">
        <w:t>.</w:t>
      </w:r>
      <w:r w:rsidR="00BE17BF" w:rsidRPr="001E58D6">
        <w:t xml:space="preserve"> Planning ahead helps in knowing how to set realistic time goals (risk 1</w:t>
      </w:r>
      <w:r w:rsidR="008A24DB" w:rsidRPr="001E58D6">
        <w:t xml:space="preserve"> and risk 4</w:t>
      </w:r>
      <w:r w:rsidR="00BE17BF" w:rsidRPr="001E58D6">
        <w:t>), it helps in identifying ahead of time where the most difficult parts of the code may be (risk 2),</w:t>
      </w:r>
      <w:r w:rsidR="008A24DB" w:rsidRPr="001E58D6">
        <w:t xml:space="preserve"> it helps in keeping all team members clear on objectives and keeps everyone on the same page (risk 3)</w:t>
      </w:r>
    </w:p>
    <w:p w14:paraId="6F4F6C56" w14:textId="5C7EC3EF" w:rsidR="00553618" w:rsidRPr="001E58D6" w:rsidRDefault="004C2C14" w:rsidP="005D5182">
      <w:r w:rsidRPr="001E58D6">
        <w:tab/>
        <w:t>As for “unpredictable” risks</w:t>
      </w:r>
      <w:r w:rsidR="00EF7444" w:rsidRPr="001E58D6">
        <w:t xml:space="preserve">, it is very difficult to foresee any of this risks occurring, but luckily we have adequate management controls to take care of the damage these risk may </w:t>
      </w:r>
      <w:r w:rsidR="00D146C9" w:rsidRPr="001E58D6">
        <w:t>cause even i</w:t>
      </w:r>
      <w:r w:rsidR="00EF7444" w:rsidRPr="001E58D6">
        <w:t>n the unlikely chance that they do occur.</w:t>
      </w:r>
    </w:p>
    <w:p w14:paraId="6D53A4C7" w14:textId="2E549194" w:rsidR="008F6A77" w:rsidRPr="001E58D6" w:rsidRDefault="008F6A77" w:rsidP="006A59AA">
      <w:pPr>
        <w:pStyle w:val="Heading4"/>
      </w:pPr>
      <w:r w:rsidRPr="001E58D6">
        <w:t>Risk Monitoring</w:t>
      </w:r>
    </w:p>
    <w:p w14:paraId="51CA3F39" w14:textId="7E09E096" w:rsidR="003E701D" w:rsidRDefault="003E701D" w:rsidP="003E701D">
      <w:r w:rsidRPr="001E58D6">
        <w:tab/>
        <w:t>In order to best monitor our project and foresee the occurrence of any possible risk, communication will be key. Excluding the “unpredictable” risks, we can get a fairly good idea of when we may fall victim to one of the risks mentioned above</w:t>
      </w:r>
      <w:r w:rsidR="003E5C9C" w:rsidRPr="001E58D6">
        <w:t xml:space="preserve"> if team members communicate well with one another. We can know ahead of time if we are behind on schedule (risk 1), or if the developers have been stuck on a p</w:t>
      </w:r>
      <w:r w:rsidR="00B43A72" w:rsidRPr="001E58D6">
        <w:t>art of code for while (risk 2). Also,</w:t>
      </w:r>
      <w:r w:rsidR="003E5C9C" w:rsidRPr="001E58D6">
        <w:t xml:space="preserve"> we can through constant communication</w:t>
      </w:r>
      <w:r w:rsidRPr="001E58D6">
        <w:t xml:space="preserve"> </w:t>
      </w:r>
      <w:r w:rsidR="00B43A72" w:rsidRPr="001E58D6">
        <w:t xml:space="preserve">with our users know if there will be a change or an addition of any requirements that the users consider critical and thus must be implemented in the </w:t>
      </w:r>
      <w:r w:rsidR="00121E12" w:rsidRPr="001E58D6">
        <w:t>initial</w:t>
      </w:r>
      <w:r w:rsidR="00B43A72" w:rsidRPr="001E58D6">
        <w:t xml:space="preserve"> version of the software.</w:t>
      </w:r>
    </w:p>
    <w:p w14:paraId="28207689" w14:textId="77777777" w:rsidR="000E3A6D" w:rsidRDefault="000E3A6D" w:rsidP="003E701D"/>
    <w:p w14:paraId="00703D5D" w14:textId="77777777" w:rsidR="000E3A6D" w:rsidRPr="001E58D6" w:rsidRDefault="000E3A6D" w:rsidP="003E701D"/>
    <w:p w14:paraId="3CE55497" w14:textId="6DA956FB" w:rsidR="008F6A77" w:rsidRPr="001E58D6" w:rsidRDefault="008F6A77" w:rsidP="006A59AA">
      <w:pPr>
        <w:pStyle w:val="Heading4"/>
      </w:pPr>
      <w:r w:rsidRPr="001E58D6">
        <w:t>Risk Management</w:t>
      </w:r>
    </w:p>
    <w:p w14:paraId="4870C14E" w14:textId="1F3DCFA9" w:rsidR="003A3A52" w:rsidRPr="001E58D6" w:rsidRDefault="00A500D8" w:rsidP="003A3A52">
      <w:r w:rsidRPr="001E58D6">
        <w:tab/>
      </w:r>
      <w:r w:rsidR="00671FC2">
        <w:t>The general w</w:t>
      </w:r>
      <w:r w:rsidR="001E36AD">
        <w:t>ay that we will be managing any risks is to temporarily shuffle around the responsibilities between team members. However, t</w:t>
      </w:r>
      <w:r w:rsidRPr="001E58D6">
        <w:t>he way we will</w:t>
      </w:r>
      <w:r w:rsidR="001E36AD">
        <w:t xml:space="preserve"> specifically manage each risk is located </w:t>
      </w:r>
      <w:r w:rsidR="00712503">
        <w:t>in the tables below</w:t>
      </w:r>
      <w:r w:rsidRPr="001E58D6">
        <w:t xml:space="preserve"> in </w:t>
      </w:r>
      <w:r w:rsidR="0064791A">
        <w:t>section</w:t>
      </w:r>
      <w:r w:rsidRPr="001E58D6">
        <w:t xml:space="preserve"> 10.4.2. </w:t>
      </w:r>
    </w:p>
    <w:p w14:paraId="045C99CF" w14:textId="0C8A0CAC" w:rsidR="00CA358B" w:rsidRPr="001E58D6" w:rsidRDefault="00CA358B" w:rsidP="006A59AA">
      <w:pPr>
        <w:pStyle w:val="Heading2"/>
      </w:pPr>
      <w:bookmarkStart w:id="18" w:name="_Toc449452002"/>
      <w:r w:rsidRPr="001E58D6">
        <w:t>Monitoring and Controlling Mechanisms</w:t>
      </w:r>
      <w:bookmarkEnd w:id="18"/>
    </w:p>
    <w:p w14:paraId="217D27BD" w14:textId="4B1C2F6B" w:rsidR="00592358" w:rsidRPr="001E58D6" w:rsidRDefault="00945450" w:rsidP="00EF0C5F">
      <w:r w:rsidRPr="001E58D6">
        <w:tab/>
      </w:r>
      <w:r w:rsidR="001D6613" w:rsidRPr="001E58D6">
        <w:t xml:space="preserve">Team meetings are conducted on a weekly basis. In these meetings we discuss what’s been done since last meeting, what needs to be done by next meeting, and any specific problems that a team member(s) may be </w:t>
      </w:r>
      <w:proofErr w:type="gramStart"/>
      <w:r w:rsidR="001D6613" w:rsidRPr="001E58D6">
        <w:t>facing.</w:t>
      </w:r>
      <w:proofErr w:type="gramEnd"/>
      <w:r w:rsidR="00135449" w:rsidRPr="001E58D6">
        <w:t xml:space="preserve"> </w:t>
      </w:r>
      <w:r w:rsidRPr="001E58D6">
        <w:t>T</w:t>
      </w:r>
      <w:r w:rsidR="00135449" w:rsidRPr="001E58D6">
        <w:t>eam members are</w:t>
      </w:r>
      <w:r w:rsidRPr="001E58D6">
        <w:t xml:space="preserve"> also</w:t>
      </w:r>
      <w:r w:rsidR="00135449" w:rsidRPr="001E58D6">
        <w:t xml:space="preserve"> i</w:t>
      </w:r>
      <w:r w:rsidR="00EF0C5F">
        <w:t xml:space="preserve">n constant communication </w:t>
      </w:r>
      <w:r w:rsidR="00135449" w:rsidRPr="001E58D6">
        <w:t>via WhatsApp</w:t>
      </w:r>
      <w:r w:rsidR="00EF0C5F">
        <w:t xml:space="preserve"> </w:t>
      </w:r>
      <w:r w:rsidR="00406C7F" w:rsidRPr="001E58D6">
        <w:t xml:space="preserve">so that </w:t>
      </w:r>
      <w:r w:rsidRPr="001E58D6">
        <w:t>nothing important may go unknown.</w:t>
      </w:r>
      <w:r w:rsidR="00AC07D9" w:rsidRPr="001E58D6">
        <w:t xml:space="preserve"> </w:t>
      </w:r>
    </w:p>
    <w:p w14:paraId="3A254155" w14:textId="4AB64A87" w:rsidR="00AC07D9" w:rsidRPr="001E58D6" w:rsidRDefault="00AC07D9" w:rsidP="00592358">
      <w:r w:rsidRPr="001E58D6">
        <w:tab/>
        <w:t xml:space="preserve">In addition, </w:t>
      </w:r>
      <w:r w:rsidR="00483A9E" w:rsidRPr="001E58D6">
        <w:t xml:space="preserve">all files and documents that are used/created </w:t>
      </w:r>
      <w:r w:rsidR="00CE18CE" w:rsidRPr="001E58D6">
        <w:t xml:space="preserve">at any point </w:t>
      </w:r>
      <w:r w:rsidR="00C461D4" w:rsidRPr="001E58D6">
        <w:t xml:space="preserve">or for any reason during development </w:t>
      </w:r>
      <w:r w:rsidR="00483A9E" w:rsidRPr="001E58D6">
        <w:t>are stored in a shared folder on Dropbox so that all team members may have access to them and know what’s going</w:t>
      </w:r>
      <w:r w:rsidR="00807E2B" w:rsidRPr="001E58D6">
        <w:t xml:space="preserve"> on</w:t>
      </w:r>
      <w:r w:rsidR="00483A9E" w:rsidRPr="001E58D6">
        <w:t>.</w:t>
      </w:r>
    </w:p>
    <w:p w14:paraId="25AB56E8" w14:textId="0E3FAF96" w:rsidR="002248F5" w:rsidRPr="001E58D6" w:rsidRDefault="00EF0C5F" w:rsidP="00592358">
      <w:r>
        <w:lastRenderedPageBreak/>
        <w:tab/>
        <w:t>O</w:t>
      </w:r>
      <w:r w:rsidR="0099467B" w:rsidRPr="001E58D6">
        <w:t>ur team is based on a system of constant checks and balances in which all team members monitor one another’</w:t>
      </w:r>
      <w:r w:rsidR="00794D76" w:rsidRPr="001E58D6">
        <w:t xml:space="preserve">s work </w:t>
      </w:r>
      <w:r w:rsidR="0099467B" w:rsidRPr="001E58D6">
        <w:t xml:space="preserve">and make sure that </w:t>
      </w:r>
      <w:r w:rsidR="00794D76" w:rsidRPr="001E58D6">
        <w:t>each members</w:t>
      </w:r>
      <w:r w:rsidR="0099467B" w:rsidRPr="001E58D6">
        <w:t xml:space="preserve"> </w:t>
      </w:r>
      <w:r w:rsidR="00794D76" w:rsidRPr="001E58D6">
        <w:t xml:space="preserve">is </w:t>
      </w:r>
      <w:r w:rsidR="0099467B" w:rsidRPr="001E58D6">
        <w:t xml:space="preserve">doing what </w:t>
      </w:r>
      <w:r w:rsidR="00794D76" w:rsidRPr="001E58D6">
        <w:t>he</w:t>
      </w:r>
      <w:r w:rsidR="0099467B" w:rsidRPr="001E58D6">
        <w:t xml:space="preserve"> </w:t>
      </w:r>
      <w:r w:rsidR="00794D76" w:rsidRPr="001E58D6">
        <w:t>is</w:t>
      </w:r>
      <w:r w:rsidR="0099467B" w:rsidRPr="001E58D6">
        <w:t xml:space="preserve"> supposed to.</w:t>
      </w:r>
    </w:p>
    <w:p w14:paraId="6F8546C7" w14:textId="13E3B381" w:rsidR="00FD0EA8" w:rsidRPr="001E58D6" w:rsidRDefault="00FD0EA8" w:rsidP="006A59AA">
      <w:pPr>
        <w:pStyle w:val="Heading2"/>
      </w:pPr>
      <w:bookmarkStart w:id="19" w:name="_Toc449452003"/>
      <w:r w:rsidRPr="001E58D6">
        <w:t>Weekly Progress Reports</w:t>
      </w:r>
      <w:bookmarkEnd w:id="19"/>
      <w:r w:rsidR="00D9215D">
        <w:t xml:space="preserve"> </w:t>
      </w:r>
      <w:r w:rsidR="00844086">
        <w:t>(not done yet)</w:t>
      </w:r>
    </w:p>
    <w:p w14:paraId="775D6994" w14:textId="77777777" w:rsidR="00C737D7" w:rsidRPr="001E58D6" w:rsidRDefault="00C737D7" w:rsidP="00C737D7">
      <w:pPr>
        <w:pStyle w:val="Heading1"/>
      </w:pPr>
      <w:bookmarkStart w:id="20" w:name="_Toc447713192"/>
      <w:bookmarkStart w:id="21" w:name="_Toc449452004"/>
      <w:r w:rsidRPr="001E58D6">
        <w:t>Technical Process</w:t>
      </w:r>
      <w:bookmarkEnd w:id="20"/>
      <w:bookmarkEnd w:id="21"/>
    </w:p>
    <w:p w14:paraId="55A83C7D" w14:textId="77777777" w:rsidR="00C737D7" w:rsidRPr="001E58D6" w:rsidRDefault="00C737D7" w:rsidP="006A59AA">
      <w:pPr>
        <w:pStyle w:val="Heading2"/>
      </w:pPr>
      <w:bookmarkStart w:id="22" w:name="_Toc447713193"/>
      <w:bookmarkStart w:id="23" w:name="_Toc449452005"/>
      <w:r w:rsidRPr="001E58D6">
        <w:t>Methods, Tools, and Techniques</w:t>
      </w:r>
      <w:bookmarkEnd w:id="22"/>
      <w:bookmarkEnd w:id="23"/>
    </w:p>
    <w:p w14:paraId="7B3B5369" w14:textId="7D18A04D" w:rsidR="00C977F0" w:rsidRPr="001E58D6" w:rsidRDefault="005523D8" w:rsidP="006635AA">
      <w:r w:rsidRPr="001E58D6">
        <w:tab/>
      </w:r>
      <w:r w:rsidR="00F50261" w:rsidRPr="001E58D6">
        <w:t xml:space="preserve">We will primarily be following an </w:t>
      </w:r>
      <w:proofErr w:type="gramStart"/>
      <w:r w:rsidR="00F50261" w:rsidRPr="001E58D6">
        <w:t>Agile</w:t>
      </w:r>
      <w:proofErr w:type="gramEnd"/>
      <w:r w:rsidR="00F50261" w:rsidRPr="001E58D6">
        <w:t xml:space="preserve"> methodology for our </w:t>
      </w:r>
      <w:r w:rsidR="00F50261" w:rsidRPr="001E58D6">
        <w:rPr>
          <w:b/>
        </w:rPr>
        <w:t>SDLC</w:t>
      </w:r>
      <w:r w:rsidR="00711B6B" w:rsidRPr="001E58D6">
        <w:t>, but will also be incorporating some aspects of plan driven methodology in order to better organize our time and work throughout the semester.</w:t>
      </w:r>
    </w:p>
    <w:p w14:paraId="2112DF32" w14:textId="595FB0A2" w:rsidR="00EF6743" w:rsidRPr="001E58D6" w:rsidRDefault="005523D8" w:rsidP="00E8207B">
      <w:r w:rsidRPr="001E58D6">
        <w:tab/>
      </w:r>
      <w:r w:rsidR="00EF6743" w:rsidRPr="001E58D6">
        <w:t>Consequently, our work will be split up into several sprints, and each sprint will be dedicated to working on certain requirements that the team agrees upon. After breaking down the work into these spr</w:t>
      </w:r>
      <w:r w:rsidR="00E8207B">
        <w:t xml:space="preserve">ints, and before we </w:t>
      </w:r>
      <w:r w:rsidR="00EF6743" w:rsidRPr="001E58D6">
        <w:t>begin actually coding any par</w:t>
      </w:r>
      <w:r w:rsidR="00E8207B">
        <w:t xml:space="preserve">t of the sprint, we </w:t>
      </w:r>
      <w:r w:rsidR="00EF6743" w:rsidRPr="001E58D6">
        <w:t>will work on creating a high level representation of how the requirements will be impl</w:t>
      </w:r>
      <w:r w:rsidR="00E8207B">
        <w:t xml:space="preserve">emented in code. This will help </w:t>
      </w:r>
      <w:r w:rsidR="00EF6743" w:rsidRPr="001E58D6">
        <w:t xml:space="preserve">in </w:t>
      </w:r>
      <w:r w:rsidR="00E8207B">
        <w:t>organizing and structuring the</w:t>
      </w:r>
      <w:r w:rsidR="00EF6743" w:rsidRPr="001E58D6">
        <w:t xml:space="preserve"> work for the corresponding</w:t>
      </w:r>
      <w:r w:rsidR="00E8207B">
        <w:t xml:space="preserve"> sprint, and will also give us</w:t>
      </w:r>
      <w:r w:rsidR="00EF6743" w:rsidRPr="001E58D6">
        <w:t xml:space="preserve"> a better idea of what </w:t>
      </w:r>
      <w:r w:rsidR="00E8207B">
        <w:t>we</w:t>
      </w:r>
      <w:r w:rsidR="00EF6743" w:rsidRPr="001E58D6">
        <w:t xml:space="preserve"> need to implement the code (i.e. any helper methods, specific functions that can be used, etc.).</w:t>
      </w:r>
    </w:p>
    <w:p w14:paraId="1D849F56" w14:textId="2FC6F639" w:rsidR="004A322B" w:rsidRPr="001E58D6" w:rsidRDefault="005523D8" w:rsidP="007F09C1">
      <w:r w:rsidRPr="001E58D6">
        <w:t>Below are listed the main tools we used throughout the project:</w:t>
      </w:r>
    </w:p>
    <w:p w14:paraId="03E15B38" w14:textId="77BDB330" w:rsidR="004A322B" w:rsidRPr="001E58D6" w:rsidRDefault="007F09C1" w:rsidP="00890233">
      <w:pPr>
        <w:pStyle w:val="ListParagraph"/>
        <w:numPr>
          <w:ilvl w:val="0"/>
          <w:numId w:val="14"/>
        </w:numPr>
      </w:pPr>
      <w:r>
        <w:t>Android Studio IDE</w:t>
      </w:r>
      <w:r w:rsidR="004A322B" w:rsidRPr="001E58D6">
        <w:t xml:space="preserve"> for writing the code and developing the software.</w:t>
      </w:r>
    </w:p>
    <w:p w14:paraId="74B87024" w14:textId="55239B4C" w:rsidR="004A322B" w:rsidRPr="001E58D6" w:rsidRDefault="007F09C1" w:rsidP="00890233">
      <w:pPr>
        <w:pStyle w:val="ListParagraph"/>
        <w:numPr>
          <w:ilvl w:val="0"/>
          <w:numId w:val="14"/>
        </w:numPr>
      </w:pPr>
      <w:r>
        <w:t>Firebase</w:t>
      </w:r>
      <w:r w:rsidR="004A322B" w:rsidRPr="001E58D6">
        <w:t xml:space="preserve"> to create the necessary databases which will be integrated </w:t>
      </w:r>
      <w:r>
        <w:t>into the code written in Android Studio</w:t>
      </w:r>
      <w:r w:rsidR="004A322B" w:rsidRPr="001E58D6">
        <w:t>.</w:t>
      </w:r>
    </w:p>
    <w:p w14:paraId="042F814A" w14:textId="07A4168C" w:rsidR="001C2220" w:rsidRPr="001E58D6" w:rsidRDefault="00B33E47" w:rsidP="00B33E47">
      <w:pPr>
        <w:pStyle w:val="ListParagraph"/>
        <w:numPr>
          <w:ilvl w:val="0"/>
          <w:numId w:val="14"/>
        </w:numPr>
      </w:pPr>
      <w:proofErr w:type="spellStart"/>
      <w:r>
        <w:t>Balsamiq</w:t>
      </w:r>
      <w:proofErr w:type="spellEnd"/>
      <w:r>
        <w:t xml:space="preserve"> Mockups </w:t>
      </w:r>
      <w:r w:rsidR="001C2220" w:rsidRPr="001E58D6">
        <w:t>to create mock ups of the screens of our software.</w:t>
      </w:r>
    </w:p>
    <w:p w14:paraId="387A925B" w14:textId="4858C3F4" w:rsidR="001C2220" w:rsidRPr="001E58D6" w:rsidRDefault="001C2220" w:rsidP="00641EB8">
      <w:pPr>
        <w:pStyle w:val="ListParagraph"/>
        <w:numPr>
          <w:ilvl w:val="0"/>
          <w:numId w:val="14"/>
        </w:numPr>
      </w:pPr>
      <w:proofErr w:type="spellStart"/>
      <w:r w:rsidRPr="001E58D6">
        <w:t>Realtime</w:t>
      </w:r>
      <w:proofErr w:type="spellEnd"/>
      <w:r w:rsidRPr="001E58D6">
        <w:t xml:space="preserve"> Board present/display </w:t>
      </w:r>
      <w:r w:rsidR="00641EB8">
        <w:t>the application flow</w:t>
      </w:r>
      <w:r w:rsidRPr="001E58D6">
        <w:t>.</w:t>
      </w:r>
    </w:p>
    <w:p w14:paraId="10A73975" w14:textId="1BCCBC43" w:rsidR="00BC42D7" w:rsidRPr="001E58D6" w:rsidRDefault="00BC42D7" w:rsidP="00890233">
      <w:pPr>
        <w:pStyle w:val="ListParagraph"/>
        <w:numPr>
          <w:ilvl w:val="0"/>
          <w:numId w:val="14"/>
        </w:numPr>
      </w:pPr>
      <w:r w:rsidRPr="001E58D6">
        <w:t>WhatsApp primarily for communication between team members.</w:t>
      </w:r>
    </w:p>
    <w:p w14:paraId="7A5404FB" w14:textId="7ADDEF03" w:rsidR="00BC42D7" w:rsidRPr="001E58D6" w:rsidRDefault="00BC42D7" w:rsidP="00890233">
      <w:pPr>
        <w:pStyle w:val="ListParagraph"/>
        <w:numPr>
          <w:ilvl w:val="0"/>
          <w:numId w:val="14"/>
        </w:numPr>
      </w:pPr>
      <w:r w:rsidRPr="001E58D6">
        <w:t xml:space="preserve">Microsoft Word to </w:t>
      </w:r>
      <w:r w:rsidR="00596AF2">
        <w:t xml:space="preserve">create </w:t>
      </w:r>
      <w:r w:rsidRPr="001E58D6">
        <w:t xml:space="preserve">the </w:t>
      </w:r>
      <w:r w:rsidRPr="001E58D6">
        <w:rPr>
          <w:b/>
        </w:rPr>
        <w:t>SPMP.</w:t>
      </w:r>
    </w:p>
    <w:p w14:paraId="28751B72" w14:textId="630D6877" w:rsidR="00D2015D" w:rsidRPr="001E58D6" w:rsidRDefault="002372BF" w:rsidP="002372BF">
      <w:pPr>
        <w:pStyle w:val="ListParagraph"/>
        <w:numPr>
          <w:ilvl w:val="0"/>
          <w:numId w:val="14"/>
        </w:numPr>
      </w:pPr>
      <w:proofErr w:type="spellStart"/>
      <w:r>
        <w:t>Lucidchart</w:t>
      </w:r>
      <w:proofErr w:type="spellEnd"/>
      <w:r>
        <w:t xml:space="preserve"> which is a Website to create </w:t>
      </w:r>
      <w:r w:rsidR="00D2015D" w:rsidRPr="001E58D6">
        <w:t>di</w:t>
      </w:r>
      <w:r>
        <w:t>agrams in the SPMP</w:t>
      </w:r>
      <w:r w:rsidR="00D2015D" w:rsidRPr="001E58D6">
        <w:t>.</w:t>
      </w:r>
    </w:p>
    <w:p w14:paraId="105B81D5" w14:textId="09B290DB" w:rsidR="00BC42D7" w:rsidRPr="001E58D6" w:rsidRDefault="00D2015D" w:rsidP="00E86E3D">
      <w:pPr>
        <w:pStyle w:val="ListParagraph"/>
        <w:numPr>
          <w:ilvl w:val="0"/>
          <w:numId w:val="14"/>
        </w:numPr>
      </w:pPr>
      <w:r w:rsidRPr="001E58D6">
        <w:t>Microsoft PowerPoint to create the final presentation.</w:t>
      </w:r>
    </w:p>
    <w:p w14:paraId="18F3115E" w14:textId="080D3971" w:rsidR="005D42E2" w:rsidRPr="001E58D6" w:rsidRDefault="00C138E7" w:rsidP="00E86E3D">
      <w:pPr>
        <w:pStyle w:val="ListParagraph"/>
        <w:numPr>
          <w:ilvl w:val="0"/>
          <w:numId w:val="14"/>
        </w:numPr>
      </w:pPr>
      <w:r w:rsidRPr="001E58D6">
        <w:t>Dropbox to store and backup any important files for the project, and also for easily s</w:t>
      </w:r>
      <w:r w:rsidR="00CB1CFD" w:rsidRPr="001E58D6">
        <w:t>haring files between team membe</w:t>
      </w:r>
      <w:r w:rsidRPr="001E58D6">
        <w:t>rs.</w:t>
      </w:r>
    </w:p>
    <w:p w14:paraId="274E5F56" w14:textId="305C1161" w:rsidR="001303E5" w:rsidRPr="000121DC" w:rsidRDefault="00C737D7" w:rsidP="00E86E3D">
      <w:pPr>
        <w:pStyle w:val="Heading2"/>
      </w:pPr>
      <w:bookmarkStart w:id="24" w:name="_Toc447713194"/>
      <w:bookmarkStart w:id="25" w:name="_Toc449452006"/>
      <w:r w:rsidRPr="001E58D6">
        <w:t>Software Documentation</w:t>
      </w:r>
      <w:bookmarkEnd w:id="24"/>
      <w:bookmarkEnd w:id="25"/>
    </w:p>
    <w:p w14:paraId="16890782" w14:textId="09DB39F8" w:rsidR="00C737D7" w:rsidRPr="001E58D6" w:rsidRDefault="00C737D7" w:rsidP="006A59AA">
      <w:pPr>
        <w:pStyle w:val="Heading3"/>
      </w:pPr>
      <w:bookmarkStart w:id="26" w:name="_Toc447713196"/>
      <w:bookmarkStart w:id="27" w:name="_Toc449452008"/>
      <w:r w:rsidRPr="001E58D6">
        <w:t>Design Document</w:t>
      </w:r>
      <w:bookmarkEnd w:id="26"/>
      <w:bookmarkEnd w:id="27"/>
    </w:p>
    <w:p w14:paraId="55E7F9E9" w14:textId="77777777" w:rsidR="00047000" w:rsidRDefault="0066409A" w:rsidP="00A51E8A">
      <w:r w:rsidRPr="001E58D6">
        <w:t xml:space="preserve">Our program will be </w:t>
      </w:r>
      <w:r w:rsidR="00A51E8A">
        <w:t>primarily written in Android Studio</w:t>
      </w:r>
      <w:r w:rsidRPr="001E58D6">
        <w:t>.</w:t>
      </w:r>
      <w:r w:rsidR="00826181" w:rsidRPr="001E58D6">
        <w:t xml:space="preserve"> As for our database</w:t>
      </w:r>
      <w:r w:rsidR="00A51E8A">
        <w:t>, we will be writing it in Firebase</w:t>
      </w:r>
      <w:r w:rsidR="00826181" w:rsidRPr="001E58D6">
        <w:t xml:space="preserve"> and connecting it to our code in </w:t>
      </w:r>
      <w:r w:rsidR="00A51E8A">
        <w:t>Android Studio</w:t>
      </w:r>
      <w:r w:rsidR="00826181" w:rsidRPr="001E58D6">
        <w:t>.</w:t>
      </w:r>
      <w:r w:rsidR="00223EB3" w:rsidRPr="001E58D6">
        <w:t xml:space="preserve"> </w:t>
      </w:r>
      <w:r w:rsidR="00B24A03" w:rsidRPr="001E58D6">
        <w:t>Ultimately</w:t>
      </w:r>
      <w:r w:rsidR="00223EB3" w:rsidRPr="001E58D6">
        <w:t>, our program will be</w:t>
      </w:r>
      <w:r w:rsidR="00A51E8A">
        <w:t xml:space="preserve"> running primarily as an android </w:t>
      </w:r>
      <w:r w:rsidR="00223EB3" w:rsidRPr="001E58D6">
        <w:t>application</w:t>
      </w:r>
      <w:r w:rsidR="00D204C9" w:rsidRPr="001E58D6">
        <w:t xml:space="preserve">. After the application has been created, it will </w:t>
      </w:r>
      <w:r w:rsidR="00A51E8A">
        <w:t>then be uploaded to the Play Store</w:t>
      </w:r>
      <w:r w:rsidR="00D204C9" w:rsidRPr="001E58D6">
        <w:t xml:space="preserve"> for</w:t>
      </w:r>
      <w:r w:rsidR="00A51E8A">
        <w:t xml:space="preserve"> tourists</w:t>
      </w:r>
      <w:r w:rsidR="00D204C9" w:rsidRPr="001E58D6">
        <w:t xml:space="preserve"> to download</w:t>
      </w:r>
      <w:r w:rsidR="00E91227" w:rsidRPr="001E58D6">
        <w:t>.</w:t>
      </w:r>
    </w:p>
    <w:p w14:paraId="0F441ED3" w14:textId="77777777" w:rsidR="00047000" w:rsidRDefault="00047000" w:rsidP="00A51E8A"/>
    <w:p w14:paraId="59F3E34E" w14:textId="3F6B37B0" w:rsidR="00E86E3D" w:rsidRPr="001E58D6" w:rsidRDefault="00A51E8A" w:rsidP="00A51E8A">
      <w:r>
        <w:t xml:space="preserve"> </w:t>
      </w:r>
    </w:p>
    <w:p w14:paraId="00FA82C1" w14:textId="6AD058B5" w:rsidR="00B86A1D" w:rsidRDefault="00C737D7" w:rsidP="00596F07">
      <w:pPr>
        <w:pStyle w:val="Heading3"/>
      </w:pPr>
      <w:bookmarkStart w:id="28" w:name="_Toc447713197"/>
      <w:bookmarkStart w:id="29" w:name="_Toc449452009"/>
      <w:r w:rsidRPr="001E58D6">
        <w:lastRenderedPageBreak/>
        <w:t>Technology Stack</w:t>
      </w:r>
      <w:bookmarkEnd w:id="28"/>
      <w:bookmarkEnd w:id="29"/>
      <w:r w:rsidR="00A51E8A">
        <w:t xml:space="preserve"> </w:t>
      </w:r>
    </w:p>
    <w:p w14:paraId="429CCDC3" w14:textId="2A5E1DCB" w:rsidR="00B86A1D" w:rsidRPr="00B86A1D" w:rsidRDefault="003C3F8C" w:rsidP="003C3F8C">
      <w:r>
        <w:rPr>
          <w:noProof/>
        </w:rPr>
        <w:drawing>
          <wp:inline distT="0" distB="0" distL="0" distR="0" wp14:anchorId="2FA8BB20" wp14:editId="6D842804">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nology st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bookmarkStart w:id="30" w:name="_Toc447713198"/>
    </w:p>
    <w:p w14:paraId="21BD85E2" w14:textId="0A067665" w:rsidR="00753520" w:rsidRPr="001E58D6" w:rsidRDefault="004C43B9" w:rsidP="007A1E0F">
      <w:pPr>
        <w:pStyle w:val="Heading3"/>
      </w:pPr>
      <w:bookmarkStart w:id="31" w:name="_Toc449452011"/>
      <w:bookmarkEnd w:id="30"/>
      <w:r w:rsidRPr="001E58D6">
        <w:t>Database Diagram</w:t>
      </w:r>
      <w:bookmarkEnd w:id="31"/>
      <w:r w:rsidR="00B23BC3">
        <w:t>(not done yet)</w:t>
      </w:r>
    </w:p>
    <w:p w14:paraId="0A2C8526" w14:textId="1AC81CB0" w:rsidR="00BC7B8C" w:rsidRPr="001E58D6" w:rsidRDefault="00BC7B8C" w:rsidP="00E86E3D">
      <w:pPr>
        <w:pStyle w:val="Caption"/>
        <w:rPr>
          <w:noProof/>
        </w:rPr>
      </w:pPr>
      <w:bookmarkStart w:id="32" w:name="_GoBack"/>
      <w:bookmarkEnd w:id="32"/>
    </w:p>
    <w:p w14:paraId="0B0F9EFA" w14:textId="53C5F46D" w:rsidR="00C737D7" w:rsidRPr="001E58D6" w:rsidRDefault="00C737D7" w:rsidP="006A59AA">
      <w:pPr>
        <w:pStyle w:val="Heading3"/>
      </w:pPr>
      <w:bookmarkStart w:id="33" w:name="_Toc447713200"/>
      <w:bookmarkStart w:id="34" w:name="_Toc449452013"/>
      <w:r w:rsidRPr="001E58D6">
        <w:t>User Guide</w:t>
      </w:r>
      <w:bookmarkEnd w:id="33"/>
      <w:bookmarkEnd w:id="34"/>
    </w:p>
    <w:p w14:paraId="20350B99" w14:textId="365711C5" w:rsidR="00FF7120" w:rsidRDefault="00FF7120" w:rsidP="00596F07">
      <w:pPr>
        <w:pStyle w:val="ListParagraph"/>
        <w:numPr>
          <w:ilvl w:val="0"/>
          <w:numId w:val="19"/>
        </w:numPr>
      </w:pPr>
      <w:r>
        <w:t>Download</w:t>
      </w:r>
      <w:r w:rsidR="00596F07">
        <w:t xml:space="preserve"> the application from Play Store</w:t>
      </w:r>
      <w:r w:rsidR="001B452B">
        <w:t>.</w:t>
      </w:r>
    </w:p>
    <w:p w14:paraId="41DE8AD6" w14:textId="06B2F542" w:rsidR="001B452B" w:rsidRDefault="00596F07" w:rsidP="00CA4B17">
      <w:pPr>
        <w:pStyle w:val="ListParagraph"/>
        <w:numPr>
          <w:ilvl w:val="0"/>
          <w:numId w:val="19"/>
        </w:numPr>
      </w:pPr>
      <w:r>
        <w:t>When you open the application</w:t>
      </w:r>
      <w:r w:rsidR="008735FF">
        <w:t>, you will be directed to a Sign in page.</w:t>
      </w:r>
    </w:p>
    <w:p w14:paraId="0A9B02D6" w14:textId="0DA76968" w:rsidR="00890233" w:rsidRPr="001E58D6" w:rsidRDefault="008D242F" w:rsidP="00CA4B17">
      <w:pPr>
        <w:pStyle w:val="ListParagraph"/>
        <w:numPr>
          <w:ilvl w:val="0"/>
          <w:numId w:val="19"/>
        </w:numPr>
      </w:pPr>
      <w:r w:rsidRPr="001E58D6">
        <w:t>If you don’t have an account, click on Sign up to create one</w:t>
      </w:r>
      <w:r w:rsidR="008C686E" w:rsidRPr="001E58D6">
        <w:t xml:space="preserve"> (if you have an account, </w:t>
      </w:r>
      <w:r w:rsidRPr="001E58D6">
        <w:t xml:space="preserve">move on to </w:t>
      </w:r>
      <w:r w:rsidR="00273EA7">
        <w:t>step 6</w:t>
      </w:r>
      <w:r w:rsidR="008C686E" w:rsidRPr="001E58D6">
        <w:t>)</w:t>
      </w:r>
      <w:r w:rsidRPr="001E58D6">
        <w:t>.</w:t>
      </w:r>
    </w:p>
    <w:p w14:paraId="53CCC053" w14:textId="30D0828D" w:rsidR="008D242F" w:rsidRPr="001E58D6" w:rsidRDefault="008D242F" w:rsidP="00CA4B17">
      <w:pPr>
        <w:pStyle w:val="ListParagraph"/>
        <w:numPr>
          <w:ilvl w:val="0"/>
          <w:numId w:val="19"/>
        </w:numPr>
      </w:pPr>
      <w:r w:rsidRPr="001E58D6">
        <w:t>Fill in the necessary field to create an accoun</w:t>
      </w:r>
      <w:r w:rsidR="00596F07">
        <w:t>t</w:t>
      </w:r>
      <w:r w:rsidRPr="001E58D6">
        <w:t>.</w:t>
      </w:r>
    </w:p>
    <w:p w14:paraId="6D68E4DE" w14:textId="78C1E407" w:rsidR="008C686E" w:rsidRPr="001E58D6" w:rsidRDefault="008D242F" w:rsidP="00596F07">
      <w:pPr>
        <w:pStyle w:val="ListParagraph"/>
        <w:numPr>
          <w:ilvl w:val="0"/>
          <w:numId w:val="19"/>
        </w:numPr>
      </w:pPr>
      <w:r w:rsidRPr="001E58D6">
        <w:t>After creat</w:t>
      </w:r>
      <w:r w:rsidR="00596F07">
        <w:t xml:space="preserve">ing the account, you will be </w:t>
      </w:r>
      <w:r w:rsidRPr="001E58D6">
        <w:t xml:space="preserve">directed to the </w:t>
      </w:r>
      <w:r w:rsidR="00596F07">
        <w:t>Home</w:t>
      </w:r>
      <w:r w:rsidRPr="001E58D6">
        <w:t xml:space="preserve"> page.</w:t>
      </w:r>
    </w:p>
    <w:p w14:paraId="48BE233E" w14:textId="387D9E4D" w:rsidR="008C686E" w:rsidRPr="001E58D6" w:rsidRDefault="008C686E" w:rsidP="00596F07">
      <w:pPr>
        <w:pStyle w:val="ListParagraph"/>
        <w:numPr>
          <w:ilvl w:val="0"/>
          <w:numId w:val="19"/>
        </w:numPr>
      </w:pPr>
      <w:r w:rsidRPr="001E58D6">
        <w:t>From the Home</w:t>
      </w:r>
      <w:r w:rsidR="00596F07">
        <w:t xml:space="preserve"> Page you can check your current location</w:t>
      </w:r>
      <w:r w:rsidRPr="001E58D6">
        <w:t xml:space="preserve">, </w:t>
      </w:r>
      <w:r w:rsidR="00596F07">
        <w:t>see and search touristic places along with descriptions, and add places to you favorites’ list.</w:t>
      </w:r>
    </w:p>
    <w:p w14:paraId="19D866FC" w14:textId="076EDB19" w:rsidR="008311E1" w:rsidRPr="001E58D6" w:rsidRDefault="00753CFA" w:rsidP="00CA4B17">
      <w:pPr>
        <w:pStyle w:val="ListParagraph"/>
        <w:numPr>
          <w:ilvl w:val="0"/>
          <w:numId w:val="19"/>
        </w:numPr>
      </w:pPr>
      <w:r>
        <w:t>In the Trips page, you will be able to take trips suggested by the application. Also, you will be able to plan your own trip to any desirable touristic place.</w:t>
      </w:r>
    </w:p>
    <w:p w14:paraId="67AD1FCF" w14:textId="7166ED52" w:rsidR="008311E1" w:rsidRPr="001E58D6" w:rsidRDefault="003D0B6E" w:rsidP="00CA4B17">
      <w:pPr>
        <w:pStyle w:val="ListParagraph"/>
        <w:numPr>
          <w:ilvl w:val="0"/>
          <w:numId w:val="19"/>
        </w:numPr>
      </w:pPr>
      <w:r>
        <w:lastRenderedPageBreak/>
        <w:t>In the profile page, you will be able to see all trips that you have taken so far, all your favorite places, and all your images that you have shared on social media through the application.</w:t>
      </w:r>
    </w:p>
    <w:p w14:paraId="568F384B" w14:textId="65DE28D8" w:rsidR="008311E1" w:rsidRPr="001E58D6" w:rsidRDefault="003D0B6E" w:rsidP="00CA4B17">
      <w:pPr>
        <w:pStyle w:val="ListParagraph"/>
        <w:numPr>
          <w:ilvl w:val="0"/>
          <w:numId w:val="19"/>
        </w:numPr>
      </w:pPr>
      <w:r>
        <w:t>In the help page, you will get some instructions on how to use the application.</w:t>
      </w:r>
    </w:p>
    <w:p w14:paraId="1D424C99" w14:textId="49845C36" w:rsidR="008311E1" w:rsidRPr="001E58D6" w:rsidRDefault="003D0B6E" w:rsidP="00CA4B17">
      <w:pPr>
        <w:pStyle w:val="ListParagraph"/>
        <w:numPr>
          <w:ilvl w:val="0"/>
          <w:numId w:val="19"/>
        </w:numPr>
      </w:pPr>
      <w:r>
        <w:t>In the settings page, you will be able to turn on/off your location service, delete your account, and log out from the application.</w:t>
      </w:r>
    </w:p>
    <w:p w14:paraId="715293F7" w14:textId="3B6696AC" w:rsidR="00C737D7" w:rsidRPr="001E58D6" w:rsidRDefault="00F34412" w:rsidP="003D0B6E">
      <w:pPr>
        <w:pStyle w:val="ListParagraph"/>
        <w:numPr>
          <w:ilvl w:val="0"/>
          <w:numId w:val="19"/>
        </w:numPr>
      </w:pPr>
      <w:r w:rsidRPr="001E58D6">
        <w:t>And finally, enjoy! :D</w:t>
      </w:r>
    </w:p>
    <w:p w14:paraId="08035EF3" w14:textId="7073E9FA" w:rsidR="00C737D7" w:rsidRDefault="00C737D7" w:rsidP="006A59AA">
      <w:pPr>
        <w:pStyle w:val="Heading3"/>
      </w:pPr>
      <w:bookmarkStart w:id="35" w:name="_Toc447713202"/>
      <w:bookmarkStart w:id="36" w:name="_Toc449452015"/>
      <w:r w:rsidRPr="001E58D6">
        <w:t>Hosting Environment Configuration</w:t>
      </w:r>
      <w:bookmarkEnd w:id="35"/>
      <w:bookmarkEnd w:id="36"/>
    </w:p>
    <w:p w14:paraId="0CB48918" w14:textId="67DEA946" w:rsidR="004F64AE" w:rsidRPr="004F64AE" w:rsidRDefault="007D243D" w:rsidP="004F64AE">
      <w:r>
        <w:tab/>
        <w:t xml:space="preserve">No third-party will be brought in to manage our data nor run our programs, our developers will </w:t>
      </w:r>
      <w:r w:rsidR="00B71966">
        <w:t>be hosting</w:t>
      </w:r>
      <w:r>
        <w:t xml:space="preserve"> the program themselves, and will be keeping track of the software’s database and integrity.</w:t>
      </w:r>
    </w:p>
    <w:p w14:paraId="045E3944" w14:textId="6F28B4B4" w:rsidR="00C737D7" w:rsidRDefault="00C737D7" w:rsidP="006A59AA">
      <w:pPr>
        <w:pStyle w:val="Heading2"/>
      </w:pPr>
      <w:bookmarkStart w:id="37" w:name="_Toc447713203"/>
      <w:bookmarkStart w:id="38" w:name="_Toc449452016"/>
      <w:r w:rsidRPr="001E58D6">
        <w:t>Project Support Functions</w:t>
      </w:r>
      <w:bookmarkEnd w:id="37"/>
      <w:bookmarkEnd w:id="38"/>
      <w:r w:rsidRPr="001E58D6">
        <w:t xml:space="preserve"> </w:t>
      </w:r>
    </w:p>
    <w:p w14:paraId="13BCCC47" w14:textId="78927375" w:rsidR="00F556AC" w:rsidRPr="00F556AC" w:rsidRDefault="00F556AC" w:rsidP="008836CB">
      <w:pPr>
        <w:widowControl w:val="0"/>
        <w:numPr>
          <w:ilvl w:val="0"/>
          <w:numId w:val="23"/>
        </w:numPr>
        <w:tabs>
          <w:tab w:val="left" w:pos="220"/>
          <w:tab w:val="left" w:pos="720"/>
        </w:tabs>
        <w:autoSpaceDE w:val="0"/>
        <w:autoSpaceDN w:val="0"/>
        <w:adjustRightInd w:val="0"/>
        <w:spacing w:after="0" w:line="240" w:lineRule="auto"/>
        <w:rPr>
          <w:rFonts w:cs="Arial"/>
          <w:color w:val="262626"/>
        </w:rPr>
      </w:pPr>
      <w:r w:rsidRPr="00F556AC">
        <w:rPr>
          <w:rFonts w:cs="Arial"/>
          <w:color w:val="262626"/>
        </w:rPr>
        <w:t>Ensure the agreed project management methods, standards and processes are maintained throughout the project lifecycle.</w:t>
      </w:r>
    </w:p>
    <w:p w14:paraId="4CF574C4" w14:textId="06B5523C" w:rsidR="00F556AC" w:rsidRPr="00F556AC" w:rsidRDefault="00F556AC" w:rsidP="008836CB">
      <w:pPr>
        <w:widowControl w:val="0"/>
        <w:numPr>
          <w:ilvl w:val="0"/>
          <w:numId w:val="23"/>
        </w:numPr>
        <w:tabs>
          <w:tab w:val="left" w:pos="220"/>
          <w:tab w:val="left" w:pos="720"/>
        </w:tabs>
        <w:autoSpaceDE w:val="0"/>
        <w:autoSpaceDN w:val="0"/>
        <w:adjustRightInd w:val="0"/>
        <w:spacing w:after="0" w:line="240" w:lineRule="auto"/>
        <w:rPr>
          <w:rFonts w:cs="Arial"/>
          <w:color w:val="262626"/>
        </w:rPr>
      </w:pPr>
      <w:r w:rsidRPr="00F556AC">
        <w:rPr>
          <w:rFonts w:cs="Arial"/>
          <w:color w:val="262626"/>
        </w:rPr>
        <w:t>Assist in the production and maintenance of project plans.</w:t>
      </w:r>
    </w:p>
    <w:p w14:paraId="6FA144DC" w14:textId="684B1A5E" w:rsidR="00F556AC" w:rsidRPr="00F556AC" w:rsidRDefault="00F556AC" w:rsidP="008836CB">
      <w:pPr>
        <w:widowControl w:val="0"/>
        <w:numPr>
          <w:ilvl w:val="0"/>
          <w:numId w:val="23"/>
        </w:numPr>
        <w:tabs>
          <w:tab w:val="left" w:pos="220"/>
          <w:tab w:val="left" w:pos="720"/>
        </w:tabs>
        <w:autoSpaceDE w:val="0"/>
        <w:autoSpaceDN w:val="0"/>
        <w:adjustRightInd w:val="0"/>
        <w:spacing w:after="0" w:line="240" w:lineRule="auto"/>
        <w:rPr>
          <w:rFonts w:cs="Arial"/>
          <w:color w:val="262626"/>
        </w:rPr>
      </w:pPr>
      <w:r w:rsidRPr="00F556AC">
        <w:rPr>
          <w:rFonts w:cs="Arial"/>
          <w:color w:val="262626"/>
        </w:rPr>
        <w:t>Develop and implement appropriate configuration management procedures</w:t>
      </w:r>
    </w:p>
    <w:p w14:paraId="18DBA815" w14:textId="243F6403" w:rsidR="00F556AC" w:rsidRPr="00F556AC" w:rsidRDefault="00F556AC" w:rsidP="008836CB">
      <w:pPr>
        <w:widowControl w:val="0"/>
        <w:numPr>
          <w:ilvl w:val="0"/>
          <w:numId w:val="23"/>
        </w:numPr>
        <w:tabs>
          <w:tab w:val="left" w:pos="220"/>
          <w:tab w:val="left" w:pos="720"/>
        </w:tabs>
        <w:autoSpaceDE w:val="0"/>
        <w:autoSpaceDN w:val="0"/>
        <w:adjustRightInd w:val="0"/>
        <w:spacing w:after="0" w:line="240" w:lineRule="auto"/>
        <w:rPr>
          <w:rFonts w:cs="Arial"/>
          <w:color w:val="262626"/>
        </w:rPr>
      </w:pPr>
      <w:r w:rsidRPr="00F556AC">
        <w:rPr>
          <w:rFonts w:cs="Arial"/>
          <w:color w:val="262626"/>
        </w:rPr>
        <w:t>Co-ordinate the production of all reports and produce project summary reports.</w:t>
      </w:r>
    </w:p>
    <w:p w14:paraId="516ADBC6" w14:textId="3E3E75B1" w:rsidR="00F556AC" w:rsidRPr="00F556AC" w:rsidRDefault="00F556AC" w:rsidP="008836CB">
      <w:pPr>
        <w:widowControl w:val="0"/>
        <w:numPr>
          <w:ilvl w:val="0"/>
          <w:numId w:val="23"/>
        </w:numPr>
        <w:tabs>
          <w:tab w:val="left" w:pos="220"/>
          <w:tab w:val="left" w:pos="720"/>
        </w:tabs>
        <w:autoSpaceDE w:val="0"/>
        <w:autoSpaceDN w:val="0"/>
        <w:adjustRightInd w:val="0"/>
        <w:spacing w:after="0" w:line="240" w:lineRule="auto"/>
        <w:rPr>
          <w:rFonts w:cs="Arial"/>
          <w:color w:val="262626"/>
        </w:rPr>
      </w:pPr>
      <w:r w:rsidRPr="00F556AC">
        <w:rPr>
          <w:rFonts w:cs="Arial"/>
          <w:color w:val="262626"/>
        </w:rPr>
        <w:t>Define and document procedures in ac</w:t>
      </w:r>
      <w:r w:rsidR="00A93174">
        <w:rPr>
          <w:rFonts w:cs="Arial"/>
          <w:color w:val="262626"/>
        </w:rPr>
        <w:t>cordance with agreed methodology.</w:t>
      </w:r>
    </w:p>
    <w:p w14:paraId="7F4B9719" w14:textId="6196D036" w:rsidR="00F556AC" w:rsidRPr="00F556AC" w:rsidRDefault="00F556AC" w:rsidP="008836CB">
      <w:pPr>
        <w:widowControl w:val="0"/>
        <w:numPr>
          <w:ilvl w:val="0"/>
          <w:numId w:val="23"/>
        </w:numPr>
        <w:tabs>
          <w:tab w:val="left" w:pos="220"/>
          <w:tab w:val="left" w:pos="720"/>
        </w:tabs>
        <w:autoSpaceDE w:val="0"/>
        <w:autoSpaceDN w:val="0"/>
        <w:adjustRightInd w:val="0"/>
        <w:spacing w:after="0" w:line="240" w:lineRule="auto"/>
        <w:rPr>
          <w:rFonts w:cs="Arial"/>
          <w:color w:val="262626"/>
        </w:rPr>
      </w:pPr>
      <w:r w:rsidRPr="00F556AC">
        <w:rPr>
          <w:rFonts w:cs="Arial"/>
          <w:color w:val="262626"/>
        </w:rPr>
        <w:t>Maintain risk and issue logs and change control records.</w:t>
      </w:r>
    </w:p>
    <w:p w14:paraId="799FB8FD" w14:textId="464CD734" w:rsidR="008836CB" w:rsidRDefault="00F556AC" w:rsidP="008836CB">
      <w:pPr>
        <w:widowControl w:val="0"/>
        <w:numPr>
          <w:ilvl w:val="0"/>
          <w:numId w:val="23"/>
        </w:numPr>
        <w:tabs>
          <w:tab w:val="left" w:pos="220"/>
          <w:tab w:val="left" w:pos="720"/>
        </w:tabs>
        <w:autoSpaceDE w:val="0"/>
        <w:autoSpaceDN w:val="0"/>
        <w:adjustRightInd w:val="0"/>
        <w:spacing w:after="0" w:line="240" w:lineRule="auto"/>
        <w:rPr>
          <w:rFonts w:cs="Arial"/>
          <w:color w:val="262626"/>
        </w:rPr>
      </w:pPr>
      <w:r w:rsidRPr="00F556AC">
        <w:rPr>
          <w:rFonts w:cs="Arial"/>
          <w:color w:val="262626"/>
        </w:rPr>
        <w:t>Develop and support effective communication mech</w:t>
      </w:r>
      <w:r w:rsidR="00E942E4">
        <w:rPr>
          <w:rFonts w:cs="Arial"/>
          <w:color w:val="262626"/>
        </w:rPr>
        <w:t>anisms between the project team members</w:t>
      </w:r>
      <w:r w:rsidR="008836CB">
        <w:rPr>
          <w:rFonts w:cs="Arial"/>
          <w:color w:val="262626"/>
        </w:rPr>
        <w:t>.</w:t>
      </w:r>
    </w:p>
    <w:p w14:paraId="183B1FD5" w14:textId="77777777" w:rsidR="00743D51" w:rsidRDefault="00743D51" w:rsidP="00743D51">
      <w:pPr>
        <w:widowControl w:val="0"/>
        <w:tabs>
          <w:tab w:val="left" w:pos="220"/>
          <w:tab w:val="left" w:pos="720"/>
        </w:tabs>
        <w:autoSpaceDE w:val="0"/>
        <w:autoSpaceDN w:val="0"/>
        <w:adjustRightInd w:val="0"/>
        <w:spacing w:after="0" w:line="240" w:lineRule="auto"/>
        <w:ind w:left="220"/>
        <w:rPr>
          <w:rFonts w:cs="Arial"/>
          <w:color w:val="262626"/>
        </w:rPr>
      </w:pPr>
    </w:p>
    <w:p w14:paraId="2DC7A6E4" w14:textId="372C7947" w:rsidR="00C737D7" w:rsidRDefault="00C737D7" w:rsidP="006A59AA">
      <w:pPr>
        <w:pStyle w:val="Heading2"/>
      </w:pPr>
      <w:bookmarkStart w:id="39" w:name="_Toc447713204"/>
      <w:bookmarkStart w:id="40" w:name="_Toc449452017"/>
      <w:r w:rsidRPr="001E58D6">
        <w:t>Configuration Management</w:t>
      </w:r>
      <w:bookmarkEnd w:id="39"/>
      <w:bookmarkEnd w:id="40"/>
    </w:p>
    <w:p w14:paraId="47E2E332" w14:textId="467A4115" w:rsidR="00D701EE" w:rsidRPr="00793053" w:rsidRDefault="003B5434" w:rsidP="003B5434">
      <w:r>
        <w:tab/>
        <w:t xml:space="preserve">We are </w:t>
      </w:r>
      <w:r w:rsidR="00D701EE">
        <w:t>recording</w:t>
      </w:r>
      <w:r w:rsidR="00E45550">
        <w:t xml:space="preserve"> weekly</w:t>
      </w:r>
      <w:r w:rsidR="00D701EE">
        <w:t xml:space="preserve"> meeting</w:t>
      </w:r>
      <w:r>
        <w:t xml:space="preserve">s </w:t>
      </w:r>
      <w:r w:rsidR="00D701EE">
        <w:t>to ensure that the reason and origin of any decision that is made and/or change agreed upon is well documented in case for the need for the sake of traceability.</w:t>
      </w:r>
      <w:r>
        <w:t xml:space="preserve"> </w:t>
      </w:r>
    </w:p>
    <w:p w14:paraId="5F5A53B7" w14:textId="2E30EECF" w:rsidR="00C737D7" w:rsidRDefault="00C737D7" w:rsidP="006A59AA">
      <w:pPr>
        <w:pStyle w:val="Heading2"/>
      </w:pPr>
      <w:bookmarkStart w:id="41" w:name="_Toc447713205"/>
      <w:bookmarkStart w:id="42" w:name="_Toc449452018"/>
      <w:r w:rsidRPr="001E58D6">
        <w:t>Quality Assurance and Control</w:t>
      </w:r>
      <w:bookmarkEnd w:id="41"/>
      <w:bookmarkEnd w:id="42"/>
    </w:p>
    <w:p w14:paraId="34ACD2D0" w14:textId="56184A3A" w:rsidR="00751BB5" w:rsidRPr="00751BB5" w:rsidRDefault="008C6013" w:rsidP="00751BB5">
      <w:r>
        <w:tab/>
      </w:r>
      <w:r w:rsidR="00C462EB">
        <w:t xml:space="preserve">In order to make sure that our software is as error free as </w:t>
      </w:r>
      <w:r>
        <w:t>possible</w:t>
      </w:r>
      <w:r w:rsidR="00C462EB">
        <w:t xml:space="preserve">, we will be </w:t>
      </w:r>
      <w:r>
        <w:t>following several guidelines to ensure that the software’s quality is up to par.</w:t>
      </w:r>
      <w:r w:rsidR="0064791A">
        <w:t xml:space="preserve"> To begin with, our developers </w:t>
      </w:r>
      <w:r w:rsidR="00CA22C1">
        <w:t>will be following the “pair programming” technique where more than one person will be working on simultaneously on the code, making it less likely that that a bug or error goes by unnoticed. In addition, we will</w:t>
      </w:r>
      <w:r w:rsidR="00BD2218">
        <w:t xml:space="preserve"> be handing our code to many</w:t>
      </w:r>
      <w:r w:rsidR="00CA22C1">
        <w:t xml:space="preserve"> tester</w:t>
      </w:r>
      <w:r w:rsidR="00BD2218">
        <w:t>s</w:t>
      </w:r>
      <w:r w:rsidR="00CA22C1">
        <w:t xml:space="preserve"> who will subject</w:t>
      </w:r>
      <w:r w:rsidR="00BD2218">
        <w:t xml:space="preserve"> it to rigorous testing with their</w:t>
      </w:r>
      <w:r w:rsidR="00CA22C1">
        <w:t xml:space="preserve"> goal being to break the code and </w:t>
      </w:r>
      <w:r w:rsidR="004A54EF">
        <w:t>uncover any of</w:t>
      </w:r>
      <w:r w:rsidR="00CA22C1">
        <w:t xml:space="preserve"> the software’s weak spots.</w:t>
      </w:r>
      <w:r w:rsidR="0052120D">
        <w:t xml:space="preserve"> This testing will be done in iteration, each sprint will lead to subsequent parts of the code being completed, and therefore each part of the code will be tested independently, so that if any errors or bugs occur after adding more parts of the code we can better approximate where our errors would be</w:t>
      </w:r>
      <w:r w:rsidR="00337CD7">
        <w:t xml:space="preserve"> (most probably from the newest parts of the code)</w:t>
      </w:r>
      <w:r w:rsidR="0052120D">
        <w:t xml:space="preserve">. </w:t>
      </w:r>
    </w:p>
    <w:p w14:paraId="4582507C" w14:textId="1B942404" w:rsidR="002964EE" w:rsidRPr="001E58D6" w:rsidRDefault="002964EE" w:rsidP="009F0049">
      <w:pPr>
        <w:pStyle w:val="Heading1"/>
      </w:pPr>
      <w:bookmarkStart w:id="43" w:name="_Toc449452019"/>
      <w:r w:rsidRPr="001E58D6">
        <w:t xml:space="preserve">Work </w:t>
      </w:r>
      <w:r w:rsidR="00A5720C" w:rsidRPr="001E58D6">
        <w:t>Packages</w:t>
      </w:r>
      <w:r w:rsidRPr="001E58D6">
        <w:t>, Schedule</w:t>
      </w:r>
      <w:bookmarkEnd w:id="43"/>
    </w:p>
    <w:p w14:paraId="33E49EF4" w14:textId="49671CF5" w:rsidR="00AC13E5" w:rsidRPr="001E58D6" w:rsidRDefault="00D14046" w:rsidP="008720D4">
      <w:r w:rsidRPr="001E58D6">
        <w:tab/>
      </w:r>
      <w:r w:rsidR="000B4421" w:rsidRPr="001E58D6">
        <w:t>Concerning our schedule, we will supposedly b</w:t>
      </w:r>
      <w:r w:rsidR="006F1049" w:rsidRPr="001E58D6">
        <w:t>y the deadli</w:t>
      </w:r>
      <w:r w:rsidR="009C2B99">
        <w:t>ne set by the professor (Thursday, May 18</w:t>
      </w:r>
      <w:r w:rsidR="006F1049" w:rsidRPr="001E58D6">
        <w:rPr>
          <w:vertAlign w:val="superscript"/>
        </w:rPr>
        <w:t>th</w:t>
      </w:r>
      <w:r w:rsidR="009C2B99">
        <w:t>, 2017</w:t>
      </w:r>
      <w:r w:rsidR="006F1049" w:rsidRPr="001E58D6">
        <w:t xml:space="preserve">) have fully completed the software including all the required documentation (mainly the </w:t>
      </w:r>
      <w:r w:rsidR="006F1049" w:rsidRPr="001E58D6">
        <w:rPr>
          <w:b/>
        </w:rPr>
        <w:lastRenderedPageBreak/>
        <w:t>SPMP)</w:t>
      </w:r>
      <w:r w:rsidR="00966D57" w:rsidRPr="001E58D6">
        <w:t xml:space="preserve">. Upon completion, the source code will be sent to the professor for inspection/grading, and the </w:t>
      </w:r>
      <w:r w:rsidR="00966D57" w:rsidRPr="001E58D6">
        <w:rPr>
          <w:b/>
        </w:rPr>
        <w:t>SPMP</w:t>
      </w:r>
      <w:r w:rsidR="00966D57" w:rsidRPr="001E58D6">
        <w:t xml:space="preserve"> will be printed and also handed to the professor.</w:t>
      </w:r>
    </w:p>
    <w:p w14:paraId="6F56E1ED" w14:textId="77777777" w:rsidR="00D14046" w:rsidRPr="001E58D6" w:rsidRDefault="00D14046" w:rsidP="006F1049"/>
    <w:p w14:paraId="33568123" w14:textId="77777777" w:rsidR="001B60EA" w:rsidRPr="001E58D6" w:rsidRDefault="001B60EA" w:rsidP="009F0049">
      <w:pPr>
        <w:pStyle w:val="Heading1"/>
      </w:pPr>
      <w:bookmarkStart w:id="44" w:name="_Toc449452020"/>
      <w:r w:rsidRPr="001E58D6">
        <w:t>Project Resources</w:t>
      </w:r>
      <w:bookmarkEnd w:id="44"/>
    </w:p>
    <w:p w14:paraId="18A4D842" w14:textId="77777777" w:rsidR="001B60EA" w:rsidRPr="001E58D6" w:rsidRDefault="001B60EA" w:rsidP="006A59AA">
      <w:pPr>
        <w:pStyle w:val="Heading2"/>
      </w:pPr>
      <w:bookmarkStart w:id="45" w:name="_Toc449452021"/>
      <w:r w:rsidRPr="001E58D6">
        <w:t>People</w:t>
      </w:r>
      <w:bookmarkEnd w:id="45"/>
    </w:p>
    <w:p w14:paraId="385BC2BF" w14:textId="60ACCC36" w:rsidR="006A59AA" w:rsidRPr="001E58D6" w:rsidRDefault="008720D4" w:rsidP="00890233">
      <w:pPr>
        <w:pStyle w:val="ListParagraph"/>
        <w:numPr>
          <w:ilvl w:val="0"/>
          <w:numId w:val="11"/>
        </w:numPr>
        <w:rPr>
          <w:u w:val="single"/>
        </w:rPr>
      </w:pPr>
      <w:r>
        <w:rPr>
          <w:u w:val="single"/>
        </w:rPr>
        <w:t xml:space="preserve">Ahmad </w:t>
      </w:r>
      <w:proofErr w:type="spellStart"/>
      <w:r>
        <w:rPr>
          <w:u w:val="single"/>
        </w:rPr>
        <w:t>Dhaini</w:t>
      </w:r>
      <w:proofErr w:type="spellEnd"/>
      <w:r w:rsidR="006A59AA" w:rsidRPr="001E58D6">
        <w:rPr>
          <w:u w:val="single"/>
        </w:rPr>
        <w:t>:</w:t>
      </w:r>
      <w:r w:rsidR="006A59AA" w:rsidRPr="001E58D6">
        <w:t xml:space="preserve"> </w:t>
      </w:r>
    </w:p>
    <w:p w14:paraId="334AEFDB" w14:textId="010D329D" w:rsidR="006A59AA" w:rsidRPr="001E58D6" w:rsidRDefault="006A59AA" w:rsidP="00890233">
      <w:pPr>
        <w:pStyle w:val="ListParagraph"/>
        <w:numPr>
          <w:ilvl w:val="1"/>
          <w:numId w:val="11"/>
        </w:numPr>
        <w:rPr>
          <w:u w:val="single"/>
        </w:rPr>
      </w:pPr>
      <w:r w:rsidRPr="001E58D6">
        <w:t>Professor</w:t>
      </w:r>
    </w:p>
    <w:p w14:paraId="194B1071" w14:textId="595A3474" w:rsidR="00DD7D81" w:rsidRPr="001E58D6" w:rsidRDefault="000B1714" w:rsidP="00890233">
      <w:pPr>
        <w:pStyle w:val="ListParagraph"/>
        <w:numPr>
          <w:ilvl w:val="1"/>
          <w:numId w:val="11"/>
        </w:numPr>
        <w:rPr>
          <w:rStyle w:val="Hyperlink"/>
          <w:color w:val="auto"/>
        </w:rPr>
      </w:pPr>
      <w:hyperlink r:id="rId12" w:history="1">
        <w:r w:rsidR="008720D4" w:rsidRPr="00F51263">
          <w:rPr>
            <w:rStyle w:val="Hyperlink"/>
          </w:rPr>
          <w:t>ad57@aub.edu.lb</w:t>
        </w:r>
      </w:hyperlink>
    </w:p>
    <w:p w14:paraId="2FD0E991" w14:textId="5E65EEDD" w:rsidR="006A59AA" w:rsidRPr="001E58D6" w:rsidRDefault="008720D4" w:rsidP="00890233">
      <w:pPr>
        <w:pStyle w:val="ListParagraph"/>
        <w:numPr>
          <w:ilvl w:val="0"/>
          <w:numId w:val="11"/>
        </w:numPr>
        <w:rPr>
          <w:u w:val="single"/>
        </w:rPr>
      </w:pPr>
      <w:proofErr w:type="spellStart"/>
      <w:r>
        <w:rPr>
          <w:u w:val="single"/>
        </w:rPr>
        <w:t>Sirine</w:t>
      </w:r>
      <w:proofErr w:type="spellEnd"/>
      <w:r>
        <w:rPr>
          <w:u w:val="single"/>
        </w:rPr>
        <w:t xml:space="preserve"> Baba</w:t>
      </w:r>
      <w:r w:rsidR="006A59AA" w:rsidRPr="001E58D6">
        <w:rPr>
          <w:u w:val="single"/>
        </w:rPr>
        <w:t>:</w:t>
      </w:r>
      <w:r w:rsidR="006A59AA" w:rsidRPr="001E58D6">
        <w:t xml:space="preserve"> </w:t>
      </w:r>
    </w:p>
    <w:p w14:paraId="7C9D213C" w14:textId="60263B45" w:rsidR="006A59AA" w:rsidRPr="001E58D6" w:rsidRDefault="008720D4" w:rsidP="00890233">
      <w:pPr>
        <w:pStyle w:val="ListParagraph"/>
        <w:numPr>
          <w:ilvl w:val="1"/>
          <w:numId w:val="11"/>
        </w:numPr>
        <w:rPr>
          <w:u w:val="single"/>
        </w:rPr>
      </w:pPr>
      <w:r>
        <w:t>Team member</w:t>
      </w:r>
      <w:r w:rsidR="006A59AA" w:rsidRPr="001E58D6">
        <w:t xml:space="preserve"> </w:t>
      </w:r>
    </w:p>
    <w:p w14:paraId="0189F603" w14:textId="302F53B5" w:rsidR="00FB710C" w:rsidRPr="001E58D6" w:rsidRDefault="008720D4" w:rsidP="00890233">
      <w:pPr>
        <w:pStyle w:val="ListParagraph"/>
        <w:numPr>
          <w:ilvl w:val="1"/>
          <w:numId w:val="11"/>
        </w:numPr>
        <w:rPr>
          <w:u w:val="single"/>
        </w:rPr>
      </w:pPr>
      <w:r w:rsidRPr="008720D4">
        <w:t>snb15</w:t>
      </w:r>
      <w:r>
        <w:t>@mail.aub.edu</w:t>
      </w:r>
    </w:p>
    <w:p w14:paraId="671B152E" w14:textId="68E1B48C" w:rsidR="006A59AA" w:rsidRPr="001E58D6" w:rsidRDefault="008720D4" w:rsidP="00890233">
      <w:pPr>
        <w:pStyle w:val="ListParagraph"/>
        <w:numPr>
          <w:ilvl w:val="0"/>
          <w:numId w:val="11"/>
        </w:numPr>
        <w:rPr>
          <w:u w:val="single"/>
        </w:rPr>
      </w:pPr>
      <w:proofErr w:type="spellStart"/>
      <w:r>
        <w:rPr>
          <w:u w:val="single"/>
        </w:rPr>
        <w:t>Fawzi</w:t>
      </w:r>
      <w:proofErr w:type="spellEnd"/>
      <w:r>
        <w:rPr>
          <w:u w:val="single"/>
        </w:rPr>
        <w:t xml:space="preserve"> </w:t>
      </w:r>
      <w:proofErr w:type="spellStart"/>
      <w:r>
        <w:rPr>
          <w:u w:val="single"/>
        </w:rPr>
        <w:t>Chwayfaty</w:t>
      </w:r>
      <w:proofErr w:type="spellEnd"/>
      <w:r w:rsidR="006A59AA" w:rsidRPr="001E58D6">
        <w:rPr>
          <w:u w:val="single"/>
        </w:rPr>
        <w:t>:</w:t>
      </w:r>
      <w:r w:rsidR="006A59AA" w:rsidRPr="001E58D6">
        <w:t xml:space="preserve"> </w:t>
      </w:r>
    </w:p>
    <w:p w14:paraId="15087548" w14:textId="463DC3B7" w:rsidR="006A59AA" w:rsidRPr="001E58D6" w:rsidRDefault="008720D4" w:rsidP="00890233">
      <w:pPr>
        <w:pStyle w:val="ListParagraph"/>
        <w:numPr>
          <w:ilvl w:val="1"/>
          <w:numId w:val="11"/>
        </w:numPr>
        <w:rPr>
          <w:u w:val="single"/>
        </w:rPr>
      </w:pPr>
      <w:r>
        <w:t>Team member</w:t>
      </w:r>
    </w:p>
    <w:p w14:paraId="3977464E" w14:textId="4272E4BE" w:rsidR="006A59AA" w:rsidRPr="001E58D6" w:rsidRDefault="000B1714" w:rsidP="00890233">
      <w:pPr>
        <w:pStyle w:val="ListParagraph"/>
        <w:numPr>
          <w:ilvl w:val="1"/>
          <w:numId w:val="11"/>
        </w:numPr>
        <w:rPr>
          <w:u w:val="single"/>
        </w:rPr>
      </w:pPr>
      <w:hyperlink r:id="rId13" w:history="1">
        <w:r w:rsidR="008720D4" w:rsidRPr="00F51263">
          <w:rPr>
            <w:rStyle w:val="Hyperlink"/>
          </w:rPr>
          <w:t>fjc03@aub.edu.lb</w:t>
        </w:r>
      </w:hyperlink>
    </w:p>
    <w:p w14:paraId="63A71C28" w14:textId="70DCC258" w:rsidR="006A59AA" w:rsidRPr="001E58D6" w:rsidRDefault="00BA6CC0" w:rsidP="00890233">
      <w:pPr>
        <w:pStyle w:val="ListParagraph"/>
        <w:numPr>
          <w:ilvl w:val="0"/>
          <w:numId w:val="11"/>
        </w:numPr>
        <w:rPr>
          <w:u w:val="single"/>
        </w:rPr>
      </w:pPr>
      <w:proofErr w:type="spellStart"/>
      <w:r w:rsidRPr="001E58D6">
        <w:rPr>
          <w:u w:val="single"/>
        </w:rPr>
        <w:t>Mouhammad</w:t>
      </w:r>
      <w:proofErr w:type="spellEnd"/>
      <w:r w:rsidRPr="001E58D6">
        <w:rPr>
          <w:u w:val="single"/>
        </w:rPr>
        <w:t xml:space="preserve"> Al </w:t>
      </w:r>
      <w:proofErr w:type="spellStart"/>
      <w:r w:rsidRPr="001E58D6">
        <w:rPr>
          <w:u w:val="single"/>
        </w:rPr>
        <w:t>Houssein</w:t>
      </w:r>
      <w:proofErr w:type="spellEnd"/>
      <w:r w:rsidR="00C462EB">
        <w:rPr>
          <w:u w:val="single"/>
        </w:rPr>
        <w:t>:</w:t>
      </w:r>
      <w:r w:rsidR="006A59AA" w:rsidRPr="001E58D6">
        <w:t xml:space="preserve"> </w:t>
      </w:r>
    </w:p>
    <w:p w14:paraId="1CF0105C" w14:textId="11D1EE96" w:rsidR="006A59AA" w:rsidRPr="001E58D6" w:rsidRDefault="00F3403E" w:rsidP="00890233">
      <w:pPr>
        <w:pStyle w:val="ListParagraph"/>
        <w:numPr>
          <w:ilvl w:val="1"/>
          <w:numId w:val="11"/>
        </w:numPr>
        <w:rPr>
          <w:u w:val="single"/>
        </w:rPr>
      </w:pPr>
      <w:r>
        <w:t>Team member</w:t>
      </w:r>
      <w:r w:rsidR="006A59AA" w:rsidRPr="001E58D6">
        <w:t xml:space="preserve"> </w:t>
      </w:r>
    </w:p>
    <w:p w14:paraId="3F96A446" w14:textId="11ACC3DD" w:rsidR="00656FFA" w:rsidRPr="008720D4" w:rsidRDefault="000B1714" w:rsidP="008720D4">
      <w:pPr>
        <w:pStyle w:val="ListParagraph"/>
        <w:numPr>
          <w:ilvl w:val="1"/>
          <w:numId w:val="11"/>
        </w:numPr>
        <w:rPr>
          <w:u w:val="single"/>
        </w:rPr>
      </w:pPr>
      <w:hyperlink r:id="rId14" w:history="1">
        <w:r w:rsidR="00BA6CC0" w:rsidRPr="001E58D6">
          <w:rPr>
            <w:rStyle w:val="Hyperlink"/>
          </w:rPr>
          <w:t>maa244@aub.edu.lb</w:t>
        </w:r>
      </w:hyperlink>
      <w:r w:rsidR="00656FFA" w:rsidRPr="001E58D6">
        <w:t xml:space="preserve"> </w:t>
      </w:r>
    </w:p>
    <w:p w14:paraId="7EE99FDF" w14:textId="77777777" w:rsidR="006A59AA" w:rsidRPr="001E58D6" w:rsidRDefault="006A59AA" w:rsidP="006A59AA"/>
    <w:p w14:paraId="07092CD4" w14:textId="509BD4B5" w:rsidR="001B60EA" w:rsidRPr="001E58D6" w:rsidRDefault="001B60EA" w:rsidP="006A59AA">
      <w:pPr>
        <w:pStyle w:val="Heading2"/>
      </w:pPr>
      <w:bookmarkStart w:id="46" w:name="_Toc449452022"/>
      <w:r w:rsidRPr="001E58D6">
        <w:t>Hardware and Software</w:t>
      </w:r>
      <w:bookmarkEnd w:id="46"/>
    </w:p>
    <w:p w14:paraId="44F784F3" w14:textId="6AD83137" w:rsidR="007B1064" w:rsidRPr="001E58D6" w:rsidRDefault="007B1064" w:rsidP="007B1064">
      <w:r w:rsidRPr="001E58D6">
        <w:t>No special hardware was needed for this project besides a computer</w:t>
      </w:r>
      <w:r w:rsidR="00787D76">
        <w:t xml:space="preserve"> with the latest version of Android Studio</w:t>
      </w:r>
      <w:r w:rsidRPr="001E58D6">
        <w:t xml:space="preserve"> installed on it, and with a stable internet connection.</w:t>
      </w:r>
    </w:p>
    <w:p w14:paraId="0609741F" w14:textId="64084A87" w:rsidR="001B60EA" w:rsidRPr="001E58D6" w:rsidRDefault="001B60EA" w:rsidP="006A59AA">
      <w:pPr>
        <w:pStyle w:val="Heading2"/>
      </w:pPr>
      <w:bookmarkStart w:id="47" w:name="_Toc449452023"/>
      <w:r w:rsidRPr="001E58D6">
        <w:t>Special Resources</w:t>
      </w:r>
      <w:bookmarkEnd w:id="47"/>
    </w:p>
    <w:p w14:paraId="50C952E3" w14:textId="567DA348" w:rsidR="00873979" w:rsidRPr="001E58D6" w:rsidRDefault="00873979" w:rsidP="00873979">
      <w:r w:rsidRPr="001E58D6">
        <w:t>No special resources were used for this project.</w:t>
      </w:r>
    </w:p>
    <w:p w14:paraId="33B87818" w14:textId="39700886" w:rsidR="004D26A8" w:rsidRPr="001E58D6" w:rsidRDefault="004D26A8" w:rsidP="006A59AA">
      <w:pPr>
        <w:pStyle w:val="Heading2"/>
      </w:pPr>
      <w:bookmarkStart w:id="48" w:name="_Toc449452024"/>
      <w:r w:rsidRPr="001E58D6">
        <w:t>References</w:t>
      </w:r>
      <w:bookmarkEnd w:id="48"/>
    </w:p>
    <w:p w14:paraId="6D626D55" w14:textId="60DE11D2" w:rsidR="00225A0A" w:rsidRPr="001E58D6" w:rsidRDefault="00787D76" w:rsidP="00225A0A">
      <w:r>
        <w:tab/>
        <w:t xml:space="preserve">Professor Ahmad </w:t>
      </w:r>
      <w:proofErr w:type="spellStart"/>
      <w:r>
        <w:t>Dhaini</w:t>
      </w:r>
      <w:proofErr w:type="spellEnd"/>
      <w:r w:rsidR="005749EA" w:rsidRPr="001E58D6">
        <w:t xml:space="preserve"> was our primary reference for anything needed to be made for the project, specifically any documentation.</w:t>
      </w:r>
    </w:p>
    <w:p w14:paraId="1327BF45" w14:textId="5744BB48" w:rsidR="0038650C" w:rsidRPr="001E58D6" w:rsidRDefault="00690F6D" w:rsidP="0074052E">
      <w:r>
        <w:t>For a</w:t>
      </w:r>
      <w:r w:rsidR="005749EA" w:rsidRPr="001E58D6">
        <w:t>ny other needed information</w:t>
      </w:r>
      <w:r>
        <w:t>,</w:t>
      </w:r>
      <w:r w:rsidR="005749EA" w:rsidRPr="001E58D6">
        <w:t xml:space="preserve"> we had the YouTube and all of the Internet at our disposal.</w:t>
      </w:r>
    </w:p>
    <w:sectPr w:rsidR="0038650C" w:rsidRPr="001E58D6" w:rsidSect="003C2CDA">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72873" w14:textId="77777777" w:rsidR="000B1714" w:rsidRDefault="000B1714" w:rsidP="003C2CDA">
      <w:pPr>
        <w:spacing w:after="0" w:line="240" w:lineRule="auto"/>
      </w:pPr>
      <w:r>
        <w:separator/>
      </w:r>
    </w:p>
  </w:endnote>
  <w:endnote w:type="continuationSeparator" w:id="0">
    <w:p w14:paraId="66AA8635" w14:textId="77777777" w:rsidR="000B1714" w:rsidRDefault="000B1714" w:rsidP="003C2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856CE" w14:textId="77777777" w:rsidR="00305F1D" w:rsidRDefault="00305F1D" w:rsidP="00FE6D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A92BF5" w14:textId="77777777" w:rsidR="00305F1D" w:rsidRDefault="00305F1D" w:rsidP="003C2CD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83E26" w14:textId="77777777" w:rsidR="00305F1D" w:rsidRDefault="00305F1D" w:rsidP="00FE6D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F99">
      <w:rPr>
        <w:rStyle w:val="PageNumber"/>
        <w:noProof/>
      </w:rPr>
      <w:t>11</w:t>
    </w:r>
    <w:r>
      <w:rPr>
        <w:rStyle w:val="PageNumber"/>
      </w:rPr>
      <w:fldChar w:fldCharType="end"/>
    </w:r>
  </w:p>
  <w:p w14:paraId="0FC68C7D" w14:textId="77777777" w:rsidR="00305F1D" w:rsidRDefault="00305F1D" w:rsidP="003C2CD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454CB" w14:textId="77777777" w:rsidR="000B1714" w:rsidRDefault="000B1714" w:rsidP="003C2CDA">
      <w:pPr>
        <w:spacing w:after="0" w:line="240" w:lineRule="auto"/>
      </w:pPr>
      <w:r>
        <w:separator/>
      </w:r>
    </w:p>
  </w:footnote>
  <w:footnote w:type="continuationSeparator" w:id="0">
    <w:p w14:paraId="71320789" w14:textId="77777777" w:rsidR="000B1714" w:rsidRDefault="000B1714" w:rsidP="003C2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E13F5"/>
    <w:multiLevelType w:val="hybridMultilevel"/>
    <w:tmpl w:val="8E68B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586421"/>
    <w:multiLevelType w:val="hybridMultilevel"/>
    <w:tmpl w:val="3EB65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CB2E73"/>
    <w:multiLevelType w:val="multilevel"/>
    <w:tmpl w:val="921A69C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206C00"/>
    <w:multiLevelType w:val="hybridMultilevel"/>
    <w:tmpl w:val="F7D0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14C1E"/>
    <w:multiLevelType w:val="hybridMultilevel"/>
    <w:tmpl w:val="AB36B2B2"/>
    <w:lvl w:ilvl="0" w:tplc="178217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4656A"/>
    <w:multiLevelType w:val="multilevel"/>
    <w:tmpl w:val="E19801C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2ED0574"/>
    <w:multiLevelType w:val="hybridMultilevel"/>
    <w:tmpl w:val="E7F4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73BA1"/>
    <w:multiLevelType w:val="hybridMultilevel"/>
    <w:tmpl w:val="87F64C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AC4C7B"/>
    <w:multiLevelType w:val="hybridMultilevel"/>
    <w:tmpl w:val="9648BE1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926F7"/>
    <w:multiLevelType w:val="hybridMultilevel"/>
    <w:tmpl w:val="3DC4E6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F0AA4"/>
    <w:multiLevelType w:val="hybridMultilevel"/>
    <w:tmpl w:val="E206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A6A6A"/>
    <w:multiLevelType w:val="hybridMultilevel"/>
    <w:tmpl w:val="708E6A2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3">
    <w:nsid w:val="53DF68D7"/>
    <w:multiLevelType w:val="hybridMultilevel"/>
    <w:tmpl w:val="830E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E0D52"/>
    <w:multiLevelType w:val="hybridMultilevel"/>
    <w:tmpl w:val="5B66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24367"/>
    <w:multiLevelType w:val="hybridMultilevel"/>
    <w:tmpl w:val="FAB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1140C1"/>
    <w:multiLevelType w:val="multilevel"/>
    <w:tmpl w:val="063463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5F40BE"/>
    <w:multiLevelType w:val="hybridMultilevel"/>
    <w:tmpl w:val="8B8262B0"/>
    <w:lvl w:ilvl="0" w:tplc="08166DF4">
      <w:start w:val="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037CC"/>
    <w:multiLevelType w:val="hybridMultilevel"/>
    <w:tmpl w:val="92822C9C"/>
    <w:lvl w:ilvl="0" w:tplc="178217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3259F"/>
    <w:multiLevelType w:val="hybridMultilevel"/>
    <w:tmpl w:val="F072F984"/>
    <w:lvl w:ilvl="0" w:tplc="178217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BB2B15"/>
    <w:multiLevelType w:val="hybridMultilevel"/>
    <w:tmpl w:val="DEC2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6A01"/>
    <w:multiLevelType w:val="hybridMultilevel"/>
    <w:tmpl w:val="FDF0A4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D15B8A"/>
    <w:multiLevelType w:val="hybridMultilevel"/>
    <w:tmpl w:val="0C28D89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5B2730"/>
    <w:multiLevelType w:val="hybridMultilevel"/>
    <w:tmpl w:val="47EE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22"/>
  </w:num>
  <w:num w:numId="5">
    <w:abstractNumId w:val="2"/>
  </w:num>
  <w:num w:numId="6">
    <w:abstractNumId w:val="13"/>
  </w:num>
  <w:num w:numId="7">
    <w:abstractNumId w:val="5"/>
  </w:num>
  <w:num w:numId="8">
    <w:abstractNumId w:val="19"/>
  </w:num>
  <w:num w:numId="9">
    <w:abstractNumId w:val="18"/>
  </w:num>
  <w:num w:numId="10">
    <w:abstractNumId w:val="23"/>
  </w:num>
  <w:num w:numId="11">
    <w:abstractNumId w:val="21"/>
  </w:num>
  <w:num w:numId="12">
    <w:abstractNumId w:val="7"/>
  </w:num>
  <w:num w:numId="13">
    <w:abstractNumId w:val="10"/>
  </w:num>
  <w:num w:numId="14">
    <w:abstractNumId w:val="9"/>
  </w:num>
  <w:num w:numId="15">
    <w:abstractNumId w:val="4"/>
  </w:num>
  <w:num w:numId="16">
    <w:abstractNumId w:val="17"/>
  </w:num>
  <w:num w:numId="17">
    <w:abstractNumId w:val="3"/>
  </w:num>
  <w:num w:numId="18">
    <w:abstractNumId w:val="1"/>
  </w:num>
  <w:num w:numId="19">
    <w:abstractNumId w:val="11"/>
  </w:num>
  <w:num w:numId="20">
    <w:abstractNumId w:val="15"/>
  </w:num>
  <w:num w:numId="21">
    <w:abstractNumId w:val="20"/>
  </w:num>
  <w:num w:numId="22">
    <w:abstractNumId w:val="0"/>
  </w:num>
  <w:num w:numId="23">
    <w:abstractNumId w:val="12"/>
  </w:num>
  <w:num w:numId="24">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FD"/>
    <w:rsid w:val="000008B4"/>
    <w:rsid w:val="00005BFE"/>
    <w:rsid w:val="00006CFE"/>
    <w:rsid w:val="00007954"/>
    <w:rsid w:val="00010AAC"/>
    <w:rsid w:val="000121DC"/>
    <w:rsid w:val="0001586C"/>
    <w:rsid w:val="00016AF2"/>
    <w:rsid w:val="00022FF4"/>
    <w:rsid w:val="00024682"/>
    <w:rsid w:val="000256B1"/>
    <w:rsid w:val="000315CC"/>
    <w:rsid w:val="00032090"/>
    <w:rsid w:val="000334A4"/>
    <w:rsid w:val="0003514B"/>
    <w:rsid w:val="000407C2"/>
    <w:rsid w:val="00040A39"/>
    <w:rsid w:val="00040F64"/>
    <w:rsid w:val="00040FC3"/>
    <w:rsid w:val="000425C9"/>
    <w:rsid w:val="00045F9C"/>
    <w:rsid w:val="00047000"/>
    <w:rsid w:val="0005147B"/>
    <w:rsid w:val="0005202D"/>
    <w:rsid w:val="000548B9"/>
    <w:rsid w:val="00057A2D"/>
    <w:rsid w:val="000614BE"/>
    <w:rsid w:val="000647FC"/>
    <w:rsid w:val="00064C81"/>
    <w:rsid w:val="00070735"/>
    <w:rsid w:val="00074A0A"/>
    <w:rsid w:val="00075179"/>
    <w:rsid w:val="00080879"/>
    <w:rsid w:val="00081051"/>
    <w:rsid w:val="00084A39"/>
    <w:rsid w:val="00091C3D"/>
    <w:rsid w:val="000945A8"/>
    <w:rsid w:val="000A2FD1"/>
    <w:rsid w:val="000A3FA5"/>
    <w:rsid w:val="000A408A"/>
    <w:rsid w:val="000A673B"/>
    <w:rsid w:val="000A7323"/>
    <w:rsid w:val="000B1714"/>
    <w:rsid w:val="000B228A"/>
    <w:rsid w:val="000B2BED"/>
    <w:rsid w:val="000B4421"/>
    <w:rsid w:val="000B63EF"/>
    <w:rsid w:val="000C0EB4"/>
    <w:rsid w:val="000C3965"/>
    <w:rsid w:val="000C68A8"/>
    <w:rsid w:val="000C6A25"/>
    <w:rsid w:val="000C7BD1"/>
    <w:rsid w:val="000D480A"/>
    <w:rsid w:val="000D7E0A"/>
    <w:rsid w:val="000E1A0F"/>
    <w:rsid w:val="000E3A6D"/>
    <w:rsid w:val="000E4224"/>
    <w:rsid w:val="000E63B6"/>
    <w:rsid w:val="000F0E67"/>
    <w:rsid w:val="000F5A09"/>
    <w:rsid w:val="0010000D"/>
    <w:rsid w:val="00104D19"/>
    <w:rsid w:val="00110979"/>
    <w:rsid w:val="00112A6E"/>
    <w:rsid w:val="00112EF1"/>
    <w:rsid w:val="0011424A"/>
    <w:rsid w:val="001148B7"/>
    <w:rsid w:val="00116CB8"/>
    <w:rsid w:val="00117834"/>
    <w:rsid w:val="00121E12"/>
    <w:rsid w:val="001303E5"/>
    <w:rsid w:val="001351EC"/>
    <w:rsid w:val="00135449"/>
    <w:rsid w:val="0013575B"/>
    <w:rsid w:val="00136879"/>
    <w:rsid w:val="00141376"/>
    <w:rsid w:val="001434C5"/>
    <w:rsid w:val="00150495"/>
    <w:rsid w:val="001515CF"/>
    <w:rsid w:val="00162072"/>
    <w:rsid w:val="00162AF6"/>
    <w:rsid w:val="00163DB1"/>
    <w:rsid w:val="00164FD8"/>
    <w:rsid w:val="00166308"/>
    <w:rsid w:val="00170FB4"/>
    <w:rsid w:val="00173113"/>
    <w:rsid w:val="0017463E"/>
    <w:rsid w:val="001768AB"/>
    <w:rsid w:val="00184BD4"/>
    <w:rsid w:val="00185C99"/>
    <w:rsid w:val="00187DEC"/>
    <w:rsid w:val="0019295E"/>
    <w:rsid w:val="0019382E"/>
    <w:rsid w:val="00197EEC"/>
    <w:rsid w:val="001A3AD2"/>
    <w:rsid w:val="001A5D46"/>
    <w:rsid w:val="001B0BED"/>
    <w:rsid w:val="001B26FA"/>
    <w:rsid w:val="001B380D"/>
    <w:rsid w:val="001B452B"/>
    <w:rsid w:val="001B60EA"/>
    <w:rsid w:val="001B7DEE"/>
    <w:rsid w:val="001C196F"/>
    <w:rsid w:val="001C2220"/>
    <w:rsid w:val="001D032A"/>
    <w:rsid w:val="001D04EA"/>
    <w:rsid w:val="001D5819"/>
    <w:rsid w:val="001D5E8E"/>
    <w:rsid w:val="001D6613"/>
    <w:rsid w:val="001E27BB"/>
    <w:rsid w:val="001E36AD"/>
    <w:rsid w:val="001E45E5"/>
    <w:rsid w:val="001E487E"/>
    <w:rsid w:val="001E49DB"/>
    <w:rsid w:val="001E58D6"/>
    <w:rsid w:val="001F061B"/>
    <w:rsid w:val="001F4C94"/>
    <w:rsid w:val="001F5385"/>
    <w:rsid w:val="00200119"/>
    <w:rsid w:val="002003A9"/>
    <w:rsid w:val="002028B0"/>
    <w:rsid w:val="00202DE6"/>
    <w:rsid w:val="002032A3"/>
    <w:rsid w:val="00204C0B"/>
    <w:rsid w:val="00206E59"/>
    <w:rsid w:val="00210839"/>
    <w:rsid w:val="00212118"/>
    <w:rsid w:val="002140D6"/>
    <w:rsid w:val="00215738"/>
    <w:rsid w:val="0021596C"/>
    <w:rsid w:val="00215F6F"/>
    <w:rsid w:val="00216BB5"/>
    <w:rsid w:val="00220C5F"/>
    <w:rsid w:val="00222241"/>
    <w:rsid w:val="00222868"/>
    <w:rsid w:val="00223EB3"/>
    <w:rsid w:val="002248F5"/>
    <w:rsid w:val="00224B77"/>
    <w:rsid w:val="00225A0A"/>
    <w:rsid w:val="00225CEC"/>
    <w:rsid w:val="00226061"/>
    <w:rsid w:val="00227DE7"/>
    <w:rsid w:val="00231570"/>
    <w:rsid w:val="00232467"/>
    <w:rsid w:val="00233304"/>
    <w:rsid w:val="00235A1C"/>
    <w:rsid w:val="002372BF"/>
    <w:rsid w:val="00244C6A"/>
    <w:rsid w:val="00251992"/>
    <w:rsid w:val="00252376"/>
    <w:rsid w:val="00253465"/>
    <w:rsid w:val="002548B8"/>
    <w:rsid w:val="002565D4"/>
    <w:rsid w:val="00260295"/>
    <w:rsid w:val="00262294"/>
    <w:rsid w:val="002623E2"/>
    <w:rsid w:val="00264676"/>
    <w:rsid w:val="00265108"/>
    <w:rsid w:val="0027270D"/>
    <w:rsid w:val="00273EA7"/>
    <w:rsid w:val="00276C22"/>
    <w:rsid w:val="0028092F"/>
    <w:rsid w:val="00280ED9"/>
    <w:rsid w:val="00284C16"/>
    <w:rsid w:val="002902E2"/>
    <w:rsid w:val="00290CCF"/>
    <w:rsid w:val="00293434"/>
    <w:rsid w:val="002964EE"/>
    <w:rsid w:val="002A0A94"/>
    <w:rsid w:val="002B27BC"/>
    <w:rsid w:val="002B3E6A"/>
    <w:rsid w:val="002B406A"/>
    <w:rsid w:val="002B5532"/>
    <w:rsid w:val="002B58BC"/>
    <w:rsid w:val="002C1015"/>
    <w:rsid w:val="002C1C5D"/>
    <w:rsid w:val="002C2632"/>
    <w:rsid w:val="002C6F59"/>
    <w:rsid w:val="002D0BB7"/>
    <w:rsid w:val="002D4347"/>
    <w:rsid w:val="002D517E"/>
    <w:rsid w:val="002D55D9"/>
    <w:rsid w:val="002D5B06"/>
    <w:rsid w:val="002D7BFE"/>
    <w:rsid w:val="002E0DD5"/>
    <w:rsid w:val="002E16E1"/>
    <w:rsid w:val="002E1EAC"/>
    <w:rsid w:val="002E3002"/>
    <w:rsid w:val="002E39A1"/>
    <w:rsid w:val="002E4FC8"/>
    <w:rsid w:val="002E543F"/>
    <w:rsid w:val="002F1A60"/>
    <w:rsid w:val="002F2651"/>
    <w:rsid w:val="002F2D72"/>
    <w:rsid w:val="002F2E30"/>
    <w:rsid w:val="002F3E3E"/>
    <w:rsid w:val="002F4A58"/>
    <w:rsid w:val="002F59A8"/>
    <w:rsid w:val="00300441"/>
    <w:rsid w:val="003013B4"/>
    <w:rsid w:val="00303EA8"/>
    <w:rsid w:val="00304FAF"/>
    <w:rsid w:val="00305F1D"/>
    <w:rsid w:val="00317FB2"/>
    <w:rsid w:val="0032653B"/>
    <w:rsid w:val="003303B2"/>
    <w:rsid w:val="00331298"/>
    <w:rsid w:val="00331B57"/>
    <w:rsid w:val="00334ACA"/>
    <w:rsid w:val="003379AD"/>
    <w:rsid w:val="00337CD7"/>
    <w:rsid w:val="00347865"/>
    <w:rsid w:val="00350E5B"/>
    <w:rsid w:val="00353303"/>
    <w:rsid w:val="00357908"/>
    <w:rsid w:val="0036788B"/>
    <w:rsid w:val="003701C6"/>
    <w:rsid w:val="00371035"/>
    <w:rsid w:val="003724FD"/>
    <w:rsid w:val="00376CE5"/>
    <w:rsid w:val="00376DCE"/>
    <w:rsid w:val="0038099B"/>
    <w:rsid w:val="00382C2C"/>
    <w:rsid w:val="00382D0D"/>
    <w:rsid w:val="0038650C"/>
    <w:rsid w:val="00387A24"/>
    <w:rsid w:val="00390A50"/>
    <w:rsid w:val="00391395"/>
    <w:rsid w:val="00397422"/>
    <w:rsid w:val="00397D50"/>
    <w:rsid w:val="003A2C01"/>
    <w:rsid w:val="003A30F0"/>
    <w:rsid w:val="003A3A52"/>
    <w:rsid w:val="003A4177"/>
    <w:rsid w:val="003B3140"/>
    <w:rsid w:val="003B4803"/>
    <w:rsid w:val="003B4E36"/>
    <w:rsid w:val="003B5434"/>
    <w:rsid w:val="003C2CDA"/>
    <w:rsid w:val="003C30E3"/>
    <w:rsid w:val="003C3F8C"/>
    <w:rsid w:val="003C47ED"/>
    <w:rsid w:val="003C7A7E"/>
    <w:rsid w:val="003D0427"/>
    <w:rsid w:val="003D0B6E"/>
    <w:rsid w:val="003D3A91"/>
    <w:rsid w:val="003D5BD5"/>
    <w:rsid w:val="003D6AE9"/>
    <w:rsid w:val="003D72F2"/>
    <w:rsid w:val="003E03FE"/>
    <w:rsid w:val="003E3933"/>
    <w:rsid w:val="003E4789"/>
    <w:rsid w:val="003E5C9C"/>
    <w:rsid w:val="003E701D"/>
    <w:rsid w:val="003F17C3"/>
    <w:rsid w:val="003F1AAE"/>
    <w:rsid w:val="003F4672"/>
    <w:rsid w:val="003F7E53"/>
    <w:rsid w:val="003F7F5E"/>
    <w:rsid w:val="00400108"/>
    <w:rsid w:val="0040370F"/>
    <w:rsid w:val="00403B79"/>
    <w:rsid w:val="00404407"/>
    <w:rsid w:val="00405850"/>
    <w:rsid w:val="00405B5E"/>
    <w:rsid w:val="00406C7F"/>
    <w:rsid w:val="004128BB"/>
    <w:rsid w:val="00412C86"/>
    <w:rsid w:val="004215A1"/>
    <w:rsid w:val="004232E3"/>
    <w:rsid w:val="004251D0"/>
    <w:rsid w:val="004278E7"/>
    <w:rsid w:val="00430F18"/>
    <w:rsid w:val="0043299F"/>
    <w:rsid w:val="0043503E"/>
    <w:rsid w:val="004379DB"/>
    <w:rsid w:val="00442E42"/>
    <w:rsid w:val="00444DDE"/>
    <w:rsid w:val="00446272"/>
    <w:rsid w:val="0044727E"/>
    <w:rsid w:val="00447DBB"/>
    <w:rsid w:val="00453D06"/>
    <w:rsid w:val="00454200"/>
    <w:rsid w:val="00454D48"/>
    <w:rsid w:val="0045758B"/>
    <w:rsid w:val="00464288"/>
    <w:rsid w:val="00464571"/>
    <w:rsid w:val="00470E05"/>
    <w:rsid w:val="00471158"/>
    <w:rsid w:val="00473387"/>
    <w:rsid w:val="00474E94"/>
    <w:rsid w:val="004762D0"/>
    <w:rsid w:val="004833D6"/>
    <w:rsid w:val="00483A9E"/>
    <w:rsid w:val="00483C05"/>
    <w:rsid w:val="00490BB2"/>
    <w:rsid w:val="00494A21"/>
    <w:rsid w:val="00495E2C"/>
    <w:rsid w:val="0049655D"/>
    <w:rsid w:val="004A1606"/>
    <w:rsid w:val="004A322B"/>
    <w:rsid w:val="004A54EF"/>
    <w:rsid w:val="004A55B3"/>
    <w:rsid w:val="004A760B"/>
    <w:rsid w:val="004B0EFE"/>
    <w:rsid w:val="004B33B1"/>
    <w:rsid w:val="004B5768"/>
    <w:rsid w:val="004B60A3"/>
    <w:rsid w:val="004B64A1"/>
    <w:rsid w:val="004C0041"/>
    <w:rsid w:val="004C1703"/>
    <w:rsid w:val="004C2C14"/>
    <w:rsid w:val="004C43B9"/>
    <w:rsid w:val="004C6258"/>
    <w:rsid w:val="004C70F8"/>
    <w:rsid w:val="004D0ED5"/>
    <w:rsid w:val="004D2055"/>
    <w:rsid w:val="004D26A8"/>
    <w:rsid w:val="004E14A7"/>
    <w:rsid w:val="004E736A"/>
    <w:rsid w:val="004F009C"/>
    <w:rsid w:val="004F04C2"/>
    <w:rsid w:val="004F1381"/>
    <w:rsid w:val="004F1D0F"/>
    <w:rsid w:val="004F1FCE"/>
    <w:rsid w:val="004F261A"/>
    <w:rsid w:val="004F64AE"/>
    <w:rsid w:val="004F6F04"/>
    <w:rsid w:val="00500326"/>
    <w:rsid w:val="005014FF"/>
    <w:rsid w:val="00502595"/>
    <w:rsid w:val="005047AA"/>
    <w:rsid w:val="00507365"/>
    <w:rsid w:val="0051066B"/>
    <w:rsid w:val="005129A0"/>
    <w:rsid w:val="00513212"/>
    <w:rsid w:val="00517C20"/>
    <w:rsid w:val="00520621"/>
    <w:rsid w:val="00520B55"/>
    <w:rsid w:val="0052120D"/>
    <w:rsid w:val="0052610C"/>
    <w:rsid w:val="005277A8"/>
    <w:rsid w:val="00535BA1"/>
    <w:rsid w:val="00540408"/>
    <w:rsid w:val="005427D8"/>
    <w:rsid w:val="00542ED3"/>
    <w:rsid w:val="005437F5"/>
    <w:rsid w:val="005473B5"/>
    <w:rsid w:val="005523D8"/>
    <w:rsid w:val="00553618"/>
    <w:rsid w:val="00566AD5"/>
    <w:rsid w:val="00566DD0"/>
    <w:rsid w:val="00571F22"/>
    <w:rsid w:val="005749EA"/>
    <w:rsid w:val="00575220"/>
    <w:rsid w:val="00575F9A"/>
    <w:rsid w:val="00583682"/>
    <w:rsid w:val="0058382E"/>
    <w:rsid w:val="0058569E"/>
    <w:rsid w:val="00586909"/>
    <w:rsid w:val="00592358"/>
    <w:rsid w:val="00595662"/>
    <w:rsid w:val="00596570"/>
    <w:rsid w:val="00596AF2"/>
    <w:rsid w:val="00596F07"/>
    <w:rsid w:val="005A308B"/>
    <w:rsid w:val="005A694D"/>
    <w:rsid w:val="005B2907"/>
    <w:rsid w:val="005B4B6E"/>
    <w:rsid w:val="005B7DB0"/>
    <w:rsid w:val="005C40F1"/>
    <w:rsid w:val="005C4A3F"/>
    <w:rsid w:val="005C4B32"/>
    <w:rsid w:val="005C5BDA"/>
    <w:rsid w:val="005C77C6"/>
    <w:rsid w:val="005D0552"/>
    <w:rsid w:val="005D0976"/>
    <w:rsid w:val="005D1EB8"/>
    <w:rsid w:val="005D42E2"/>
    <w:rsid w:val="005D4BCC"/>
    <w:rsid w:val="005D5182"/>
    <w:rsid w:val="005D6BB8"/>
    <w:rsid w:val="005D7C35"/>
    <w:rsid w:val="005E0845"/>
    <w:rsid w:val="005E150F"/>
    <w:rsid w:val="005E4474"/>
    <w:rsid w:val="005E7CF8"/>
    <w:rsid w:val="005F0594"/>
    <w:rsid w:val="005F5414"/>
    <w:rsid w:val="005F550D"/>
    <w:rsid w:val="005F6BCE"/>
    <w:rsid w:val="00600791"/>
    <w:rsid w:val="00602D8B"/>
    <w:rsid w:val="00615DEA"/>
    <w:rsid w:val="0061739B"/>
    <w:rsid w:val="006230BC"/>
    <w:rsid w:val="006256D4"/>
    <w:rsid w:val="006276EF"/>
    <w:rsid w:val="0063308F"/>
    <w:rsid w:val="00633504"/>
    <w:rsid w:val="00640EAF"/>
    <w:rsid w:val="00641EB8"/>
    <w:rsid w:val="0064791A"/>
    <w:rsid w:val="00653B7E"/>
    <w:rsid w:val="006568D6"/>
    <w:rsid w:val="00656FFA"/>
    <w:rsid w:val="00657FFC"/>
    <w:rsid w:val="00663063"/>
    <w:rsid w:val="006635AA"/>
    <w:rsid w:val="0066409A"/>
    <w:rsid w:val="00664F99"/>
    <w:rsid w:val="006715A9"/>
    <w:rsid w:val="00671FC2"/>
    <w:rsid w:val="0067230D"/>
    <w:rsid w:val="0067322A"/>
    <w:rsid w:val="00673B1E"/>
    <w:rsid w:val="006801F0"/>
    <w:rsid w:val="006824FB"/>
    <w:rsid w:val="00682CC9"/>
    <w:rsid w:val="00685016"/>
    <w:rsid w:val="00685E54"/>
    <w:rsid w:val="00690F6D"/>
    <w:rsid w:val="00691101"/>
    <w:rsid w:val="00691246"/>
    <w:rsid w:val="00694671"/>
    <w:rsid w:val="00695522"/>
    <w:rsid w:val="0069633E"/>
    <w:rsid w:val="006A26E6"/>
    <w:rsid w:val="006A59AA"/>
    <w:rsid w:val="006A6962"/>
    <w:rsid w:val="006A7BA4"/>
    <w:rsid w:val="006B21F0"/>
    <w:rsid w:val="006B26C5"/>
    <w:rsid w:val="006B6F97"/>
    <w:rsid w:val="006B769C"/>
    <w:rsid w:val="006C13BF"/>
    <w:rsid w:val="006C340D"/>
    <w:rsid w:val="006C4222"/>
    <w:rsid w:val="006C4CB3"/>
    <w:rsid w:val="006D1100"/>
    <w:rsid w:val="006D2036"/>
    <w:rsid w:val="006D21C7"/>
    <w:rsid w:val="006D7D86"/>
    <w:rsid w:val="006E226F"/>
    <w:rsid w:val="006E290B"/>
    <w:rsid w:val="006E3F5F"/>
    <w:rsid w:val="006F1049"/>
    <w:rsid w:val="006F5C36"/>
    <w:rsid w:val="006F6A3C"/>
    <w:rsid w:val="00702E94"/>
    <w:rsid w:val="00703D6E"/>
    <w:rsid w:val="00707ECF"/>
    <w:rsid w:val="00711B6B"/>
    <w:rsid w:val="00712503"/>
    <w:rsid w:val="00712626"/>
    <w:rsid w:val="007130C1"/>
    <w:rsid w:val="007143B7"/>
    <w:rsid w:val="00721149"/>
    <w:rsid w:val="00722F48"/>
    <w:rsid w:val="00723930"/>
    <w:rsid w:val="007250E2"/>
    <w:rsid w:val="007374E6"/>
    <w:rsid w:val="0074052E"/>
    <w:rsid w:val="00740C76"/>
    <w:rsid w:val="00743D51"/>
    <w:rsid w:val="00743FC0"/>
    <w:rsid w:val="00746616"/>
    <w:rsid w:val="00746DC4"/>
    <w:rsid w:val="007509F6"/>
    <w:rsid w:val="00751BB5"/>
    <w:rsid w:val="00753520"/>
    <w:rsid w:val="00753CFA"/>
    <w:rsid w:val="00757A32"/>
    <w:rsid w:val="00760F47"/>
    <w:rsid w:val="00763912"/>
    <w:rsid w:val="007649C0"/>
    <w:rsid w:val="00765364"/>
    <w:rsid w:val="0077044D"/>
    <w:rsid w:val="00771A25"/>
    <w:rsid w:val="0077298A"/>
    <w:rsid w:val="00775B43"/>
    <w:rsid w:val="007817E3"/>
    <w:rsid w:val="007825EB"/>
    <w:rsid w:val="00784C7E"/>
    <w:rsid w:val="00785B82"/>
    <w:rsid w:val="00787009"/>
    <w:rsid w:val="007873C6"/>
    <w:rsid w:val="007877B8"/>
    <w:rsid w:val="00787D76"/>
    <w:rsid w:val="00791D21"/>
    <w:rsid w:val="00793053"/>
    <w:rsid w:val="007938FA"/>
    <w:rsid w:val="00794D76"/>
    <w:rsid w:val="007A1E0F"/>
    <w:rsid w:val="007A3078"/>
    <w:rsid w:val="007A346F"/>
    <w:rsid w:val="007A4FDB"/>
    <w:rsid w:val="007A55CD"/>
    <w:rsid w:val="007A5C9D"/>
    <w:rsid w:val="007B003D"/>
    <w:rsid w:val="007B1064"/>
    <w:rsid w:val="007B18FE"/>
    <w:rsid w:val="007B7806"/>
    <w:rsid w:val="007C60BC"/>
    <w:rsid w:val="007D111D"/>
    <w:rsid w:val="007D243D"/>
    <w:rsid w:val="007E0202"/>
    <w:rsid w:val="007E0B11"/>
    <w:rsid w:val="007E2187"/>
    <w:rsid w:val="007F09C1"/>
    <w:rsid w:val="007F3A5A"/>
    <w:rsid w:val="00801688"/>
    <w:rsid w:val="00804294"/>
    <w:rsid w:val="0080774D"/>
    <w:rsid w:val="00807E2B"/>
    <w:rsid w:val="008101B8"/>
    <w:rsid w:val="0081168C"/>
    <w:rsid w:val="00816432"/>
    <w:rsid w:val="00817F77"/>
    <w:rsid w:val="00820E8A"/>
    <w:rsid w:val="00821411"/>
    <w:rsid w:val="00822E64"/>
    <w:rsid w:val="00824F5D"/>
    <w:rsid w:val="00826181"/>
    <w:rsid w:val="008261A2"/>
    <w:rsid w:val="0082736A"/>
    <w:rsid w:val="00830BD5"/>
    <w:rsid w:val="008311E1"/>
    <w:rsid w:val="00832322"/>
    <w:rsid w:val="00832E56"/>
    <w:rsid w:val="00836307"/>
    <w:rsid w:val="008375E9"/>
    <w:rsid w:val="00837CF4"/>
    <w:rsid w:val="00842E78"/>
    <w:rsid w:val="00844086"/>
    <w:rsid w:val="00852BB0"/>
    <w:rsid w:val="00853706"/>
    <w:rsid w:val="008537CF"/>
    <w:rsid w:val="008624CA"/>
    <w:rsid w:val="008647A9"/>
    <w:rsid w:val="008720D4"/>
    <w:rsid w:val="008735FF"/>
    <w:rsid w:val="00873979"/>
    <w:rsid w:val="008835B0"/>
    <w:rsid w:val="008836CB"/>
    <w:rsid w:val="00886704"/>
    <w:rsid w:val="00890233"/>
    <w:rsid w:val="00896CE5"/>
    <w:rsid w:val="008974D4"/>
    <w:rsid w:val="008A24DB"/>
    <w:rsid w:val="008A2996"/>
    <w:rsid w:val="008A3F4E"/>
    <w:rsid w:val="008A44AA"/>
    <w:rsid w:val="008A5535"/>
    <w:rsid w:val="008B5F4E"/>
    <w:rsid w:val="008B6507"/>
    <w:rsid w:val="008C6013"/>
    <w:rsid w:val="008C686E"/>
    <w:rsid w:val="008D00DD"/>
    <w:rsid w:val="008D07FA"/>
    <w:rsid w:val="008D242F"/>
    <w:rsid w:val="008D424D"/>
    <w:rsid w:val="008D6772"/>
    <w:rsid w:val="008D6AD2"/>
    <w:rsid w:val="008F6551"/>
    <w:rsid w:val="008F6A77"/>
    <w:rsid w:val="008F6AC9"/>
    <w:rsid w:val="009005B4"/>
    <w:rsid w:val="009021F7"/>
    <w:rsid w:val="009108FD"/>
    <w:rsid w:val="009142FB"/>
    <w:rsid w:val="00914898"/>
    <w:rsid w:val="00916005"/>
    <w:rsid w:val="009167D7"/>
    <w:rsid w:val="009208C3"/>
    <w:rsid w:val="0092256A"/>
    <w:rsid w:val="00922671"/>
    <w:rsid w:val="00922DC3"/>
    <w:rsid w:val="009265DC"/>
    <w:rsid w:val="00931266"/>
    <w:rsid w:val="00932BF1"/>
    <w:rsid w:val="009333DF"/>
    <w:rsid w:val="0094000B"/>
    <w:rsid w:val="00940707"/>
    <w:rsid w:val="00941ECF"/>
    <w:rsid w:val="00945450"/>
    <w:rsid w:val="00945F15"/>
    <w:rsid w:val="00947712"/>
    <w:rsid w:val="0095263A"/>
    <w:rsid w:val="009549C9"/>
    <w:rsid w:val="00955572"/>
    <w:rsid w:val="009559C9"/>
    <w:rsid w:val="00956854"/>
    <w:rsid w:val="00960FEA"/>
    <w:rsid w:val="009618E5"/>
    <w:rsid w:val="0096270B"/>
    <w:rsid w:val="00962A71"/>
    <w:rsid w:val="00966D57"/>
    <w:rsid w:val="00971229"/>
    <w:rsid w:val="00973F8B"/>
    <w:rsid w:val="00974437"/>
    <w:rsid w:val="00974B3E"/>
    <w:rsid w:val="00976695"/>
    <w:rsid w:val="00981948"/>
    <w:rsid w:val="0098385E"/>
    <w:rsid w:val="00985412"/>
    <w:rsid w:val="00985FDD"/>
    <w:rsid w:val="00986143"/>
    <w:rsid w:val="00987661"/>
    <w:rsid w:val="00987910"/>
    <w:rsid w:val="00990DC2"/>
    <w:rsid w:val="00993178"/>
    <w:rsid w:val="009942D5"/>
    <w:rsid w:val="0099467B"/>
    <w:rsid w:val="0099473E"/>
    <w:rsid w:val="00995444"/>
    <w:rsid w:val="00995A84"/>
    <w:rsid w:val="00997282"/>
    <w:rsid w:val="009A0E0F"/>
    <w:rsid w:val="009A1E94"/>
    <w:rsid w:val="009A633B"/>
    <w:rsid w:val="009A7C43"/>
    <w:rsid w:val="009B1B0D"/>
    <w:rsid w:val="009B1C8B"/>
    <w:rsid w:val="009B1F02"/>
    <w:rsid w:val="009B28C4"/>
    <w:rsid w:val="009B2D45"/>
    <w:rsid w:val="009B3B1F"/>
    <w:rsid w:val="009B49DE"/>
    <w:rsid w:val="009C2B99"/>
    <w:rsid w:val="009C6B58"/>
    <w:rsid w:val="009C7E28"/>
    <w:rsid w:val="009D0C80"/>
    <w:rsid w:val="009D2472"/>
    <w:rsid w:val="009D2CCA"/>
    <w:rsid w:val="009D40D7"/>
    <w:rsid w:val="009D7F35"/>
    <w:rsid w:val="009E08DC"/>
    <w:rsid w:val="009E0E2E"/>
    <w:rsid w:val="009E1D0A"/>
    <w:rsid w:val="009E2FE3"/>
    <w:rsid w:val="009E3DD5"/>
    <w:rsid w:val="009F0049"/>
    <w:rsid w:val="009F38D7"/>
    <w:rsid w:val="009F5D03"/>
    <w:rsid w:val="009F6953"/>
    <w:rsid w:val="009F7C90"/>
    <w:rsid w:val="00A02BEB"/>
    <w:rsid w:val="00A1051C"/>
    <w:rsid w:val="00A109D5"/>
    <w:rsid w:val="00A13576"/>
    <w:rsid w:val="00A15CB3"/>
    <w:rsid w:val="00A163E5"/>
    <w:rsid w:val="00A177A5"/>
    <w:rsid w:val="00A20AD3"/>
    <w:rsid w:val="00A22539"/>
    <w:rsid w:val="00A23560"/>
    <w:rsid w:val="00A30F27"/>
    <w:rsid w:val="00A32DE0"/>
    <w:rsid w:val="00A348D4"/>
    <w:rsid w:val="00A35FFF"/>
    <w:rsid w:val="00A36562"/>
    <w:rsid w:val="00A36893"/>
    <w:rsid w:val="00A41355"/>
    <w:rsid w:val="00A42CC2"/>
    <w:rsid w:val="00A45C07"/>
    <w:rsid w:val="00A475CD"/>
    <w:rsid w:val="00A47771"/>
    <w:rsid w:val="00A50042"/>
    <w:rsid w:val="00A500D8"/>
    <w:rsid w:val="00A51DE7"/>
    <w:rsid w:val="00A51E8A"/>
    <w:rsid w:val="00A51E97"/>
    <w:rsid w:val="00A5720C"/>
    <w:rsid w:val="00A57394"/>
    <w:rsid w:val="00A578B1"/>
    <w:rsid w:val="00A61198"/>
    <w:rsid w:val="00A65426"/>
    <w:rsid w:val="00A6639F"/>
    <w:rsid w:val="00A8091D"/>
    <w:rsid w:val="00A81E1C"/>
    <w:rsid w:val="00A84852"/>
    <w:rsid w:val="00A863AA"/>
    <w:rsid w:val="00A8653A"/>
    <w:rsid w:val="00A86568"/>
    <w:rsid w:val="00A93174"/>
    <w:rsid w:val="00A9404C"/>
    <w:rsid w:val="00A954C7"/>
    <w:rsid w:val="00A955E2"/>
    <w:rsid w:val="00A96E01"/>
    <w:rsid w:val="00AA29A9"/>
    <w:rsid w:val="00AA4854"/>
    <w:rsid w:val="00AB0508"/>
    <w:rsid w:val="00AB0C9D"/>
    <w:rsid w:val="00AB6C30"/>
    <w:rsid w:val="00AC07D9"/>
    <w:rsid w:val="00AC13E5"/>
    <w:rsid w:val="00AC1BDC"/>
    <w:rsid w:val="00AC2B83"/>
    <w:rsid w:val="00AC7544"/>
    <w:rsid w:val="00AC7649"/>
    <w:rsid w:val="00AD08CB"/>
    <w:rsid w:val="00AD548E"/>
    <w:rsid w:val="00AD5B77"/>
    <w:rsid w:val="00AE4BF3"/>
    <w:rsid w:val="00AE5302"/>
    <w:rsid w:val="00AE5519"/>
    <w:rsid w:val="00AE7FE8"/>
    <w:rsid w:val="00AF2493"/>
    <w:rsid w:val="00AF2A27"/>
    <w:rsid w:val="00AF57D0"/>
    <w:rsid w:val="00AF5FCB"/>
    <w:rsid w:val="00AF6907"/>
    <w:rsid w:val="00B00590"/>
    <w:rsid w:val="00B044D2"/>
    <w:rsid w:val="00B07B40"/>
    <w:rsid w:val="00B1024C"/>
    <w:rsid w:val="00B1331F"/>
    <w:rsid w:val="00B15DB6"/>
    <w:rsid w:val="00B15F74"/>
    <w:rsid w:val="00B16BDD"/>
    <w:rsid w:val="00B17408"/>
    <w:rsid w:val="00B177CA"/>
    <w:rsid w:val="00B178B8"/>
    <w:rsid w:val="00B17BA4"/>
    <w:rsid w:val="00B2194C"/>
    <w:rsid w:val="00B21FCC"/>
    <w:rsid w:val="00B230F1"/>
    <w:rsid w:val="00B23BC3"/>
    <w:rsid w:val="00B24A03"/>
    <w:rsid w:val="00B252C3"/>
    <w:rsid w:val="00B33A17"/>
    <w:rsid w:val="00B33E47"/>
    <w:rsid w:val="00B342F4"/>
    <w:rsid w:val="00B3721C"/>
    <w:rsid w:val="00B377C1"/>
    <w:rsid w:val="00B43457"/>
    <w:rsid w:val="00B43794"/>
    <w:rsid w:val="00B43A72"/>
    <w:rsid w:val="00B441C0"/>
    <w:rsid w:val="00B44D89"/>
    <w:rsid w:val="00B56869"/>
    <w:rsid w:val="00B61195"/>
    <w:rsid w:val="00B6351B"/>
    <w:rsid w:val="00B636BA"/>
    <w:rsid w:val="00B71966"/>
    <w:rsid w:val="00B725B3"/>
    <w:rsid w:val="00B750B4"/>
    <w:rsid w:val="00B76031"/>
    <w:rsid w:val="00B831B2"/>
    <w:rsid w:val="00B84335"/>
    <w:rsid w:val="00B85C59"/>
    <w:rsid w:val="00B86397"/>
    <w:rsid w:val="00B86A1D"/>
    <w:rsid w:val="00B9165F"/>
    <w:rsid w:val="00B945ED"/>
    <w:rsid w:val="00B9520C"/>
    <w:rsid w:val="00BA08F3"/>
    <w:rsid w:val="00BA1947"/>
    <w:rsid w:val="00BA512C"/>
    <w:rsid w:val="00BA626A"/>
    <w:rsid w:val="00BA6344"/>
    <w:rsid w:val="00BA6689"/>
    <w:rsid w:val="00BA6CC0"/>
    <w:rsid w:val="00BA7390"/>
    <w:rsid w:val="00BB16C0"/>
    <w:rsid w:val="00BB1FB6"/>
    <w:rsid w:val="00BB3835"/>
    <w:rsid w:val="00BC0645"/>
    <w:rsid w:val="00BC2491"/>
    <w:rsid w:val="00BC42D7"/>
    <w:rsid w:val="00BC662C"/>
    <w:rsid w:val="00BC7B8C"/>
    <w:rsid w:val="00BD2218"/>
    <w:rsid w:val="00BD786F"/>
    <w:rsid w:val="00BD7C09"/>
    <w:rsid w:val="00BE05C2"/>
    <w:rsid w:val="00BE07BD"/>
    <w:rsid w:val="00BE17BF"/>
    <w:rsid w:val="00BE2A19"/>
    <w:rsid w:val="00BE44A7"/>
    <w:rsid w:val="00BF045B"/>
    <w:rsid w:val="00BF1004"/>
    <w:rsid w:val="00BF37F2"/>
    <w:rsid w:val="00BF5193"/>
    <w:rsid w:val="00BF54CF"/>
    <w:rsid w:val="00C03E95"/>
    <w:rsid w:val="00C06552"/>
    <w:rsid w:val="00C066FB"/>
    <w:rsid w:val="00C107E6"/>
    <w:rsid w:val="00C138E7"/>
    <w:rsid w:val="00C138EE"/>
    <w:rsid w:val="00C1549D"/>
    <w:rsid w:val="00C167EC"/>
    <w:rsid w:val="00C17F04"/>
    <w:rsid w:val="00C215F6"/>
    <w:rsid w:val="00C22115"/>
    <w:rsid w:val="00C23058"/>
    <w:rsid w:val="00C27763"/>
    <w:rsid w:val="00C27A32"/>
    <w:rsid w:val="00C31AC6"/>
    <w:rsid w:val="00C34FC2"/>
    <w:rsid w:val="00C45305"/>
    <w:rsid w:val="00C461D4"/>
    <w:rsid w:val="00C462EB"/>
    <w:rsid w:val="00C51E1B"/>
    <w:rsid w:val="00C550A4"/>
    <w:rsid w:val="00C5641E"/>
    <w:rsid w:val="00C6026D"/>
    <w:rsid w:val="00C6063E"/>
    <w:rsid w:val="00C63FCF"/>
    <w:rsid w:val="00C64341"/>
    <w:rsid w:val="00C65A51"/>
    <w:rsid w:val="00C65E34"/>
    <w:rsid w:val="00C66A37"/>
    <w:rsid w:val="00C66C8C"/>
    <w:rsid w:val="00C730C4"/>
    <w:rsid w:val="00C737D7"/>
    <w:rsid w:val="00C759D1"/>
    <w:rsid w:val="00C77EA5"/>
    <w:rsid w:val="00C837CA"/>
    <w:rsid w:val="00C84D98"/>
    <w:rsid w:val="00C866A6"/>
    <w:rsid w:val="00C870EF"/>
    <w:rsid w:val="00C92726"/>
    <w:rsid w:val="00C94F59"/>
    <w:rsid w:val="00C95657"/>
    <w:rsid w:val="00C977F0"/>
    <w:rsid w:val="00CA15AA"/>
    <w:rsid w:val="00CA2228"/>
    <w:rsid w:val="00CA22C1"/>
    <w:rsid w:val="00CA358B"/>
    <w:rsid w:val="00CA3B10"/>
    <w:rsid w:val="00CA4B17"/>
    <w:rsid w:val="00CB1CFD"/>
    <w:rsid w:val="00CB40B7"/>
    <w:rsid w:val="00CB57D6"/>
    <w:rsid w:val="00CB7C1E"/>
    <w:rsid w:val="00CB7C31"/>
    <w:rsid w:val="00CC1EC0"/>
    <w:rsid w:val="00CC2952"/>
    <w:rsid w:val="00CC4F63"/>
    <w:rsid w:val="00CC5725"/>
    <w:rsid w:val="00CC5C89"/>
    <w:rsid w:val="00CD00BC"/>
    <w:rsid w:val="00CD2079"/>
    <w:rsid w:val="00CD23B1"/>
    <w:rsid w:val="00CD2F9B"/>
    <w:rsid w:val="00CD56C7"/>
    <w:rsid w:val="00CE18CE"/>
    <w:rsid w:val="00CE19AA"/>
    <w:rsid w:val="00CE1B5D"/>
    <w:rsid w:val="00CE6E8C"/>
    <w:rsid w:val="00CE73F0"/>
    <w:rsid w:val="00CE77EC"/>
    <w:rsid w:val="00D04C4E"/>
    <w:rsid w:val="00D05DE0"/>
    <w:rsid w:val="00D05F69"/>
    <w:rsid w:val="00D061BE"/>
    <w:rsid w:val="00D06EB2"/>
    <w:rsid w:val="00D11594"/>
    <w:rsid w:val="00D11737"/>
    <w:rsid w:val="00D12D5A"/>
    <w:rsid w:val="00D14046"/>
    <w:rsid w:val="00D144C1"/>
    <w:rsid w:val="00D146C9"/>
    <w:rsid w:val="00D1515E"/>
    <w:rsid w:val="00D1791C"/>
    <w:rsid w:val="00D17DBC"/>
    <w:rsid w:val="00D17EE8"/>
    <w:rsid w:val="00D2015D"/>
    <w:rsid w:val="00D204C9"/>
    <w:rsid w:val="00D20D57"/>
    <w:rsid w:val="00D248A4"/>
    <w:rsid w:val="00D2527F"/>
    <w:rsid w:val="00D25823"/>
    <w:rsid w:val="00D26E71"/>
    <w:rsid w:val="00D272D6"/>
    <w:rsid w:val="00D3080F"/>
    <w:rsid w:val="00D32B40"/>
    <w:rsid w:val="00D3540A"/>
    <w:rsid w:val="00D4262F"/>
    <w:rsid w:val="00D44980"/>
    <w:rsid w:val="00D4710F"/>
    <w:rsid w:val="00D53B2A"/>
    <w:rsid w:val="00D53FC3"/>
    <w:rsid w:val="00D54FAA"/>
    <w:rsid w:val="00D57234"/>
    <w:rsid w:val="00D610C0"/>
    <w:rsid w:val="00D612C8"/>
    <w:rsid w:val="00D700FA"/>
    <w:rsid w:val="00D701EE"/>
    <w:rsid w:val="00D72600"/>
    <w:rsid w:val="00D7334D"/>
    <w:rsid w:val="00D75234"/>
    <w:rsid w:val="00D77A94"/>
    <w:rsid w:val="00D86C91"/>
    <w:rsid w:val="00D91D6A"/>
    <w:rsid w:val="00D91DFB"/>
    <w:rsid w:val="00D9215D"/>
    <w:rsid w:val="00DA0C17"/>
    <w:rsid w:val="00DA0E8C"/>
    <w:rsid w:val="00DA25FF"/>
    <w:rsid w:val="00DA28FE"/>
    <w:rsid w:val="00DA52AE"/>
    <w:rsid w:val="00DA5850"/>
    <w:rsid w:val="00DB2889"/>
    <w:rsid w:val="00DB29A3"/>
    <w:rsid w:val="00DB362D"/>
    <w:rsid w:val="00DB6945"/>
    <w:rsid w:val="00DB7256"/>
    <w:rsid w:val="00DB7583"/>
    <w:rsid w:val="00DC2F61"/>
    <w:rsid w:val="00DC3318"/>
    <w:rsid w:val="00DD0D35"/>
    <w:rsid w:val="00DD0E64"/>
    <w:rsid w:val="00DD2594"/>
    <w:rsid w:val="00DD44C7"/>
    <w:rsid w:val="00DD7D81"/>
    <w:rsid w:val="00DE3C09"/>
    <w:rsid w:val="00DE53CD"/>
    <w:rsid w:val="00DE56F0"/>
    <w:rsid w:val="00DE641B"/>
    <w:rsid w:val="00DE713C"/>
    <w:rsid w:val="00E01297"/>
    <w:rsid w:val="00E05EF3"/>
    <w:rsid w:val="00E125D0"/>
    <w:rsid w:val="00E13A15"/>
    <w:rsid w:val="00E209B7"/>
    <w:rsid w:val="00E20DB4"/>
    <w:rsid w:val="00E22941"/>
    <w:rsid w:val="00E252B1"/>
    <w:rsid w:val="00E32080"/>
    <w:rsid w:val="00E3559E"/>
    <w:rsid w:val="00E366B5"/>
    <w:rsid w:val="00E4012A"/>
    <w:rsid w:val="00E40A89"/>
    <w:rsid w:val="00E419EC"/>
    <w:rsid w:val="00E42980"/>
    <w:rsid w:val="00E445AB"/>
    <w:rsid w:val="00E445B2"/>
    <w:rsid w:val="00E4544B"/>
    <w:rsid w:val="00E45550"/>
    <w:rsid w:val="00E50078"/>
    <w:rsid w:val="00E508C3"/>
    <w:rsid w:val="00E51EFC"/>
    <w:rsid w:val="00E53E9E"/>
    <w:rsid w:val="00E566B5"/>
    <w:rsid w:val="00E57A9D"/>
    <w:rsid w:val="00E604C7"/>
    <w:rsid w:val="00E624D1"/>
    <w:rsid w:val="00E6298B"/>
    <w:rsid w:val="00E67269"/>
    <w:rsid w:val="00E67500"/>
    <w:rsid w:val="00E74AAA"/>
    <w:rsid w:val="00E7539B"/>
    <w:rsid w:val="00E765D7"/>
    <w:rsid w:val="00E76955"/>
    <w:rsid w:val="00E80841"/>
    <w:rsid w:val="00E8207B"/>
    <w:rsid w:val="00E8305B"/>
    <w:rsid w:val="00E86E3D"/>
    <w:rsid w:val="00E91227"/>
    <w:rsid w:val="00E93644"/>
    <w:rsid w:val="00E942E4"/>
    <w:rsid w:val="00E9476B"/>
    <w:rsid w:val="00E94BCF"/>
    <w:rsid w:val="00E978E2"/>
    <w:rsid w:val="00EA0760"/>
    <w:rsid w:val="00EA1C55"/>
    <w:rsid w:val="00EA3AE6"/>
    <w:rsid w:val="00EA51FC"/>
    <w:rsid w:val="00EA6B80"/>
    <w:rsid w:val="00EA7D63"/>
    <w:rsid w:val="00EB61B7"/>
    <w:rsid w:val="00EB6427"/>
    <w:rsid w:val="00ED15E4"/>
    <w:rsid w:val="00ED31B1"/>
    <w:rsid w:val="00ED56EE"/>
    <w:rsid w:val="00EE1F12"/>
    <w:rsid w:val="00EE4C03"/>
    <w:rsid w:val="00EE4F72"/>
    <w:rsid w:val="00EE5919"/>
    <w:rsid w:val="00EF0C5F"/>
    <w:rsid w:val="00EF2208"/>
    <w:rsid w:val="00EF6743"/>
    <w:rsid w:val="00EF7444"/>
    <w:rsid w:val="00F03B45"/>
    <w:rsid w:val="00F04119"/>
    <w:rsid w:val="00F04C76"/>
    <w:rsid w:val="00F102B9"/>
    <w:rsid w:val="00F15FA0"/>
    <w:rsid w:val="00F22D11"/>
    <w:rsid w:val="00F22E78"/>
    <w:rsid w:val="00F2305D"/>
    <w:rsid w:val="00F314EC"/>
    <w:rsid w:val="00F3403E"/>
    <w:rsid w:val="00F34412"/>
    <w:rsid w:val="00F36F1C"/>
    <w:rsid w:val="00F426F0"/>
    <w:rsid w:val="00F43C85"/>
    <w:rsid w:val="00F44018"/>
    <w:rsid w:val="00F44FF1"/>
    <w:rsid w:val="00F46182"/>
    <w:rsid w:val="00F46461"/>
    <w:rsid w:val="00F50261"/>
    <w:rsid w:val="00F50702"/>
    <w:rsid w:val="00F51C38"/>
    <w:rsid w:val="00F52212"/>
    <w:rsid w:val="00F522A9"/>
    <w:rsid w:val="00F522D4"/>
    <w:rsid w:val="00F53B18"/>
    <w:rsid w:val="00F5490F"/>
    <w:rsid w:val="00F556AC"/>
    <w:rsid w:val="00F55FC6"/>
    <w:rsid w:val="00F577E7"/>
    <w:rsid w:val="00F6160F"/>
    <w:rsid w:val="00F6484A"/>
    <w:rsid w:val="00F65287"/>
    <w:rsid w:val="00F65457"/>
    <w:rsid w:val="00F756AA"/>
    <w:rsid w:val="00F7673D"/>
    <w:rsid w:val="00F8246A"/>
    <w:rsid w:val="00F82B30"/>
    <w:rsid w:val="00F8418D"/>
    <w:rsid w:val="00F87F66"/>
    <w:rsid w:val="00F90DA7"/>
    <w:rsid w:val="00F91900"/>
    <w:rsid w:val="00F919C6"/>
    <w:rsid w:val="00F935CC"/>
    <w:rsid w:val="00FA5622"/>
    <w:rsid w:val="00FA6B30"/>
    <w:rsid w:val="00FA73BA"/>
    <w:rsid w:val="00FB12E5"/>
    <w:rsid w:val="00FB5263"/>
    <w:rsid w:val="00FB710C"/>
    <w:rsid w:val="00FC01DB"/>
    <w:rsid w:val="00FC5B44"/>
    <w:rsid w:val="00FC704C"/>
    <w:rsid w:val="00FD0EA8"/>
    <w:rsid w:val="00FD7150"/>
    <w:rsid w:val="00FE1835"/>
    <w:rsid w:val="00FE5F79"/>
    <w:rsid w:val="00FE6DE3"/>
    <w:rsid w:val="00FE755E"/>
    <w:rsid w:val="00FF4C47"/>
    <w:rsid w:val="00FF5F41"/>
    <w:rsid w:val="00FF7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FAA3"/>
  <w15:docId w15:val="{52CCF8A8-04F7-43BD-B9F4-A7B05864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9F0049"/>
    <w:pPr>
      <w:numPr>
        <w:numId w:val="17"/>
      </w:numPr>
      <w:outlineLvl w:val="0"/>
    </w:pPr>
    <w:rPr>
      <w:b/>
      <w:bCs/>
      <w:sz w:val="28"/>
      <w:szCs w:val="28"/>
    </w:rPr>
  </w:style>
  <w:style w:type="paragraph" w:styleId="Heading2">
    <w:name w:val="heading 2"/>
    <w:basedOn w:val="Normal"/>
    <w:next w:val="Normal"/>
    <w:link w:val="Heading2Char"/>
    <w:autoRedefine/>
    <w:qFormat/>
    <w:rsid w:val="006A59AA"/>
    <w:pPr>
      <w:numPr>
        <w:ilvl w:val="1"/>
        <w:numId w:val="17"/>
      </w:numPr>
      <w:outlineLvl w:val="1"/>
    </w:pPr>
  </w:style>
  <w:style w:type="paragraph" w:styleId="Heading3">
    <w:name w:val="heading 3"/>
    <w:basedOn w:val="Heading2"/>
    <w:next w:val="Normal"/>
    <w:link w:val="Heading3Char"/>
    <w:autoRedefine/>
    <w:qFormat/>
    <w:rsid w:val="00C95657"/>
    <w:pPr>
      <w:numPr>
        <w:ilvl w:val="2"/>
      </w:numPr>
      <w:outlineLvl w:val="2"/>
    </w:pPr>
  </w:style>
  <w:style w:type="paragraph" w:styleId="Heading4">
    <w:name w:val="heading 4"/>
    <w:basedOn w:val="Heading3"/>
    <w:next w:val="Normal"/>
    <w:link w:val="Heading4Char"/>
    <w:uiPriority w:val="9"/>
    <w:unhideWhenUsed/>
    <w:qFormat/>
    <w:rsid w:val="0095263A"/>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78"/>
    <w:rPr>
      <w:rFonts w:ascii="Tahoma" w:hAnsi="Tahoma" w:cs="Tahoma"/>
      <w:sz w:val="16"/>
      <w:szCs w:val="16"/>
    </w:rPr>
  </w:style>
  <w:style w:type="table" w:styleId="TableGrid">
    <w:name w:val="Table Grid"/>
    <w:basedOn w:val="TableNormal"/>
    <w:uiPriority w:val="39"/>
    <w:rsid w:val="00993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484A"/>
    <w:pPr>
      <w:ind w:left="720"/>
      <w:contextualSpacing/>
    </w:pPr>
  </w:style>
  <w:style w:type="character" w:customStyle="1" w:styleId="Heading2Char">
    <w:name w:val="Heading 2 Char"/>
    <w:basedOn w:val="DefaultParagraphFont"/>
    <w:link w:val="Heading2"/>
    <w:rsid w:val="006A59AA"/>
  </w:style>
  <w:style w:type="character" w:customStyle="1" w:styleId="Heading3Char">
    <w:name w:val="Heading 3 Char"/>
    <w:basedOn w:val="DefaultParagraphFont"/>
    <w:link w:val="Heading3"/>
    <w:rsid w:val="00C95657"/>
  </w:style>
  <w:style w:type="character" w:customStyle="1" w:styleId="Heading1Char">
    <w:name w:val="Heading 1 Char"/>
    <w:basedOn w:val="DefaultParagraphFont"/>
    <w:link w:val="Heading1"/>
    <w:uiPriority w:val="9"/>
    <w:rsid w:val="009F0049"/>
    <w:rPr>
      <w:b/>
      <w:bCs/>
      <w:sz w:val="28"/>
      <w:szCs w:val="28"/>
    </w:rPr>
  </w:style>
  <w:style w:type="paragraph" w:styleId="TOCHeading">
    <w:name w:val="TOC Heading"/>
    <w:basedOn w:val="Heading1"/>
    <w:next w:val="Normal"/>
    <w:uiPriority w:val="39"/>
    <w:unhideWhenUsed/>
    <w:qFormat/>
    <w:rsid w:val="00D2527F"/>
    <w:pPr>
      <w:keepNext/>
      <w:keepLines/>
      <w:numPr>
        <w:numId w:val="0"/>
      </w:numPr>
      <w:spacing w:before="480" w:after="0"/>
      <w:contextualSpacing w:val="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D2527F"/>
    <w:pPr>
      <w:spacing w:after="100"/>
    </w:pPr>
  </w:style>
  <w:style w:type="paragraph" w:styleId="TOC2">
    <w:name w:val="toc 2"/>
    <w:basedOn w:val="Normal"/>
    <w:next w:val="Normal"/>
    <w:autoRedefine/>
    <w:uiPriority w:val="39"/>
    <w:unhideWhenUsed/>
    <w:rsid w:val="00D2527F"/>
    <w:pPr>
      <w:spacing w:after="100"/>
      <w:ind w:left="220"/>
    </w:pPr>
  </w:style>
  <w:style w:type="character" w:styleId="Hyperlink">
    <w:name w:val="Hyperlink"/>
    <w:basedOn w:val="DefaultParagraphFont"/>
    <w:uiPriority w:val="99"/>
    <w:unhideWhenUsed/>
    <w:rsid w:val="00D2527F"/>
    <w:rPr>
      <w:color w:val="0000FF" w:themeColor="hyperlink"/>
      <w:u w:val="single"/>
    </w:rPr>
  </w:style>
  <w:style w:type="paragraph" w:styleId="Caption">
    <w:name w:val="caption"/>
    <w:basedOn w:val="Normal"/>
    <w:next w:val="Normal"/>
    <w:uiPriority w:val="35"/>
    <w:unhideWhenUsed/>
    <w:qFormat/>
    <w:rsid w:val="00B916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44C6A"/>
    <w:pPr>
      <w:spacing w:after="0"/>
    </w:pPr>
  </w:style>
  <w:style w:type="paragraph" w:styleId="NormalWeb">
    <w:name w:val="Normal (Web)"/>
    <w:basedOn w:val="Normal"/>
    <w:uiPriority w:val="99"/>
    <w:semiHidden/>
    <w:unhideWhenUsed/>
    <w:rsid w:val="00F51C3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447DBB"/>
    <w:pPr>
      <w:spacing w:after="0" w:line="240" w:lineRule="exact"/>
    </w:pPr>
    <w:rPr>
      <w:rFonts w:ascii="Arial" w:eastAsia="Times New Roman" w:hAnsi="Arial" w:cs="Times New Roman"/>
      <w:i/>
      <w:szCs w:val="20"/>
    </w:rPr>
  </w:style>
  <w:style w:type="character" w:customStyle="1" w:styleId="BodyTextChar">
    <w:name w:val="Body Text Char"/>
    <w:basedOn w:val="DefaultParagraphFont"/>
    <w:link w:val="BodyText"/>
    <w:rsid w:val="00447DBB"/>
    <w:rPr>
      <w:rFonts w:ascii="Arial" w:eastAsia="Times New Roman" w:hAnsi="Arial" w:cs="Times New Roman"/>
      <w:i/>
      <w:szCs w:val="20"/>
    </w:rPr>
  </w:style>
  <w:style w:type="paragraph" w:customStyle="1" w:styleId="TableTextsmall">
    <w:name w:val="Table Text small"/>
    <w:basedOn w:val="Normal"/>
    <w:rsid w:val="00C837CA"/>
    <w:pPr>
      <w:spacing w:before="20" w:after="20" w:line="240" w:lineRule="exact"/>
    </w:pPr>
    <w:rPr>
      <w:rFonts w:ascii="Arial" w:eastAsia="Times New Roman" w:hAnsi="Arial" w:cs="Times New Roman"/>
      <w:i/>
      <w:sz w:val="20"/>
      <w:szCs w:val="20"/>
    </w:rPr>
  </w:style>
  <w:style w:type="character" w:customStyle="1" w:styleId="Heading4Char">
    <w:name w:val="Heading 4 Char"/>
    <w:basedOn w:val="DefaultParagraphFont"/>
    <w:link w:val="Heading4"/>
    <w:uiPriority w:val="9"/>
    <w:rsid w:val="0095263A"/>
  </w:style>
  <w:style w:type="paragraph" w:styleId="Subtitle">
    <w:name w:val="Subtitle"/>
    <w:basedOn w:val="Normal"/>
    <w:next w:val="Normal"/>
    <w:link w:val="SubtitleChar"/>
    <w:uiPriority w:val="11"/>
    <w:qFormat/>
    <w:rsid w:val="00E9364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3644"/>
    <w:rPr>
      <w:rFonts w:eastAsiaTheme="minorEastAsia"/>
      <w:color w:val="5A5A5A" w:themeColor="text1" w:themeTint="A5"/>
      <w:spacing w:val="15"/>
    </w:rPr>
  </w:style>
  <w:style w:type="paragraph" w:styleId="Title">
    <w:name w:val="Title"/>
    <w:basedOn w:val="Normal"/>
    <w:next w:val="Normal"/>
    <w:link w:val="TitleChar"/>
    <w:uiPriority w:val="10"/>
    <w:qFormat/>
    <w:rsid w:val="00E936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644"/>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D26E71"/>
    <w:pPr>
      <w:spacing w:after="100"/>
      <w:ind w:left="440"/>
    </w:pPr>
  </w:style>
  <w:style w:type="character" w:styleId="FollowedHyperlink">
    <w:name w:val="FollowedHyperlink"/>
    <w:basedOn w:val="DefaultParagraphFont"/>
    <w:uiPriority w:val="99"/>
    <w:semiHidden/>
    <w:unhideWhenUsed/>
    <w:rsid w:val="006A59AA"/>
    <w:rPr>
      <w:color w:val="800080" w:themeColor="followedHyperlink"/>
      <w:u w:val="single"/>
    </w:rPr>
  </w:style>
  <w:style w:type="paragraph" w:styleId="Footer">
    <w:name w:val="footer"/>
    <w:basedOn w:val="Normal"/>
    <w:link w:val="FooterChar"/>
    <w:uiPriority w:val="99"/>
    <w:unhideWhenUsed/>
    <w:rsid w:val="003C2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CDA"/>
  </w:style>
  <w:style w:type="character" w:styleId="PageNumber">
    <w:name w:val="page number"/>
    <w:basedOn w:val="DefaultParagraphFont"/>
    <w:uiPriority w:val="99"/>
    <w:semiHidden/>
    <w:unhideWhenUsed/>
    <w:rsid w:val="003C2CDA"/>
  </w:style>
  <w:style w:type="paragraph" w:styleId="Header">
    <w:name w:val="header"/>
    <w:basedOn w:val="Normal"/>
    <w:link w:val="HeaderChar"/>
    <w:uiPriority w:val="99"/>
    <w:unhideWhenUsed/>
    <w:rsid w:val="003C2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41902">
      <w:bodyDiv w:val="1"/>
      <w:marLeft w:val="0"/>
      <w:marRight w:val="0"/>
      <w:marTop w:val="0"/>
      <w:marBottom w:val="0"/>
      <w:divBdr>
        <w:top w:val="none" w:sz="0" w:space="0" w:color="auto"/>
        <w:left w:val="none" w:sz="0" w:space="0" w:color="auto"/>
        <w:bottom w:val="none" w:sz="0" w:space="0" w:color="auto"/>
        <w:right w:val="none" w:sz="0" w:space="0" w:color="auto"/>
      </w:divBdr>
    </w:div>
    <w:div w:id="618217707">
      <w:bodyDiv w:val="1"/>
      <w:marLeft w:val="0"/>
      <w:marRight w:val="0"/>
      <w:marTop w:val="0"/>
      <w:marBottom w:val="0"/>
      <w:divBdr>
        <w:top w:val="none" w:sz="0" w:space="0" w:color="auto"/>
        <w:left w:val="none" w:sz="0" w:space="0" w:color="auto"/>
        <w:bottom w:val="none" w:sz="0" w:space="0" w:color="auto"/>
        <w:right w:val="none" w:sz="0" w:space="0" w:color="auto"/>
      </w:divBdr>
    </w:div>
    <w:div w:id="768353457">
      <w:bodyDiv w:val="1"/>
      <w:marLeft w:val="0"/>
      <w:marRight w:val="0"/>
      <w:marTop w:val="0"/>
      <w:marBottom w:val="0"/>
      <w:divBdr>
        <w:top w:val="none" w:sz="0" w:space="0" w:color="auto"/>
        <w:left w:val="none" w:sz="0" w:space="0" w:color="auto"/>
        <w:bottom w:val="none" w:sz="0" w:space="0" w:color="auto"/>
        <w:right w:val="none" w:sz="0" w:space="0" w:color="auto"/>
      </w:divBdr>
    </w:div>
    <w:div w:id="797265754">
      <w:bodyDiv w:val="1"/>
      <w:marLeft w:val="0"/>
      <w:marRight w:val="0"/>
      <w:marTop w:val="0"/>
      <w:marBottom w:val="0"/>
      <w:divBdr>
        <w:top w:val="none" w:sz="0" w:space="0" w:color="auto"/>
        <w:left w:val="none" w:sz="0" w:space="0" w:color="auto"/>
        <w:bottom w:val="none" w:sz="0" w:space="0" w:color="auto"/>
        <w:right w:val="none" w:sz="0" w:space="0" w:color="auto"/>
      </w:divBdr>
    </w:div>
    <w:div w:id="839078443">
      <w:bodyDiv w:val="1"/>
      <w:marLeft w:val="0"/>
      <w:marRight w:val="0"/>
      <w:marTop w:val="0"/>
      <w:marBottom w:val="0"/>
      <w:divBdr>
        <w:top w:val="none" w:sz="0" w:space="0" w:color="auto"/>
        <w:left w:val="none" w:sz="0" w:space="0" w:color="auto"/>
        <w:bottom w:val="none" w:sz="0" w:space="0" w:color="auto"/>
        <w:right w:val="none" w:sz="0" w:space="0" w:color="auto"/>
      </w:divBdr>
    </w:div>
    <w:div w:id="1046565086">
      <w:bodyDiv w:val="1"/>
      <w:marLeft w:val="0"/>
      <w:marRight w:val="0"/>
      <w:marTop w:val="0"/>
      <w:marBottom w:val="0"/>
      <w:divBdr>
        <w:top w:val="none" w:sz="0" w:space="0" w:color="auto"/>
        <w:left w:val="none" w:sz="0" w:space="0" w:color="auto"/>
        <w:bottom w:val="none" w:sz="0" w:space="0" w:color="auto"/>
        <w:right w:val="none" w:sz="0" w:space="0" w:color="auto"/>
      </w:divBdr>
    </w:div>
    <w:div w:id="1066344376">
      <w:bodyDiv w:val="1"/>
      <w:marLeft w:val="0"/>
      <w:marRight w:val="0"/>
      <w:marTop w:val="0"/>
      <w:marBottom w:val="0"/>
      <w:divBdr>
        <w:top w:val="none" w:sz="0" w:space="0" w:color="auto"/>
        <w:left w:val="none" w:sz="0" w:space="0" w:color="auto"/>
        <w:bottom w:val="none" w:sz="0" w:space="0" w:color="auto"/>
        <w:right w:val="none" w:sz="0" w:space="0" w:color="auto"/>
      </w:divBdr>
    </w:div>
    <w:div w:id="1597978303">
      <w:bodyDiv w:val="1"/>
      <w:marLeft w:val="0"/>
      <w:marRight w:val="0"/>
      <w:marTop w:val="0"/>
      <w:marBottom w:val="0"/>
      <w:divBdr>
        <w:top w:val="none" w:sz="0" w:space="0" w:color="auto"/>
        <w:left w:val="none" w:sz="0" w:space="0" w:color="auto"/>
        <w:bottom w:val="none" w:sz="0" w:space="0" w:color="auto"/>
        <w:right w:val="none" w:sz="0" w:space="0" w:color="auto"/>
      </w:divBdr>
    </w:div>
    <w:div w:id="1679573924">
      <w:bodyDiv w:val="1"/>
      <w:marLeft w:val="0"/>
      <w:marRight w:val="0"/>
      <w:marTop w:val="0"/>
      <w:marBottom w:val="0"/>
      <w:divBdr>
        <w:top w:val="none" w:sz="0" w:space="0" w:color="auto"/>
        <w:left w:val="none" w:sz="0" w:space="0" w:color="auto"/>
        <w:bottom w:val="none" w:sz="0" w:space="0" w:color="auto"/>
        <w:right w:val="none" w:sz="0" w:space="0" w:color="auto"/>
      </w:divBdr>
    </w:div>
    <w:div w:id="1759987208">
      <w:bodyDiv w:val="1"/>
      <w:marLeft w:val="0"/>
      <w:marRight w:val="0"/>
      <w:marTop w:val="0"/>
      <w:marBottom w:val="0"/>
      <w:divBdr>
        <w:top w:val="none" w:sz="0" w:space="0" w:color="auto"/>
        <w:left w:val="none" w:sz="0" w:space="0" w:color="auto"/>
        <w:bottom w:val="none" w:sz="0" w:space="0" w:color="auto"/>
        <w:right w:val="none" w:sz="0" w:space="0" w:color="auto"/>
      </w:divBdr>
    </w:div>
    <w:div w:id="1803767008">
      <w:bodyDiv w:val="1"/>
      <w:marLeft w:val="0"/>
      <w:marRight w:val="0"/>
      <w:marTop w:val="0"/>
      <w:marBottom w:val="0"/>
      <w:divBdr>
        <w:top w:val="none" w:sz="0" w:space="0" w:color="auto"/>
        <w:left w:val="none" w:sz="0" w:space="0" w:color="auto"/>
        <w:bottom w:val="none" w:sz="0" w:space="0" w:color="auto"/>
        <w:right w:val="none" w:sz="0" w:space="0" w:color="auto"/>
      </w:divBdr>
    </w:div>
    <w:div w:id="1930429495">
      <w:bodyDiv w:val="1"/>
      <w:marLeft w:val="0"/>
      <w:marRight w:val="0"/>
      <w:marTop w:val="0"/>
      <w:marBottom w:val="0"/>
      <w:divBdr>
        <w:top w:val="none" w:sz="0" w:space="0" w:color="auto"/>
        <w:left w:val="none" w:sz="0" w:space="0" w:color="auto"/>
        <w:bottom w:val="none" w:sz="0" w:space="0" w:color="auto"/>
        <w:right w:val="none" w:sz="0" w:space="0" w:color="auto"/>
      </w:divBdr>
    </w:div>
    <w:div w:id="1953248586">
      <w:bodyDiv w:val="1"/>
      <w:marLeft w:val="0"/>
      <w:marRight w:val="0"/>
      <w:marTop w:val="0"/>
      <w:marBottom w:val="0"/>
      <w:divBdr>
        <w:top w:val="none" w:sz="0" w:space="0" w:color="auto"/>
        <w:left w:val="none" w:sz="0" w:space="0" w:color="auto"/>
        <w:bottom w:val="none" w:sz="0" w:space="0" w:color="auto"/>
        <w:right w:val="none" w:sz="0" w:space="0" w:color="auto"/>
      </w:divBdr>
    </w:div>
    <w:div w:id="20263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fjc03@aub.edu.l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57@aub.edu.l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a244@aub.edu.l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97\Google%20Drive\AUB\Archive\253\CMPS253-Spring%202015\SPMP%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244EA-D66D-4573-B30D-7BD142C6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 Example.dotx</Template>
  <TotalTime>8517</TotalTime>
  <Pages>13</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mb97</dc:creator>
  <cp:lastModifiedBy>User</cp:lastModifiedBy>
  <cp:revision>883</cp:revision>
  <cp:lastPrinted>2016-04-28T10:05:00Z</cp:lastPrinted>
  <dcterms:created xsi:type="dcterms:W3CDTF">2016-03-02T06:21:00Z</dcterms:created>
  <dcterms:modified xsi:type="dcterms:W3CDTF">2017-04-15T18:07:00Z</dcterms:modified>
</cp:coreProperties>
</file>